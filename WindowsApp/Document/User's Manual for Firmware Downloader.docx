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CE8A" w14:textId="77777777" w:rsidR="008F1F51" w:rsidRPr="00F65191" w:rsidRDefault="0011478B" w:rsidP="0043293C">
      <w:pPr>
        <w:sectPr w:rsidR="008F1F51" w:rsidRPr="00F65191" w:rsidSect="00AC1903">
          <w:headerReference w:type="default" r:id="rId8"/>
          <w:footerReference w:type="default" r:id="rId9"/>
          <w:pgSz w:w="11907" w:h="16840" w:code="9"/>
          <w:pgMar w:top="1588" w:right="657" w:bottom="360" w:left="1077" w:header="1134" w:footer="680" w:gutter="0"/>
          <w:cols w:space="720"/>
          <w:docGrid w:linePitch="360"/>
        </w:sect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r w:rsidRPr="00F6519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A91459" wp14:editId="347E68B5">
                <wp:simplePos x="0" y="0"/>
                <wp:positionH relativeFrom="page">
                  <wp:posOffset>3729163</wp:posOffset>
                </wp:positionH>
                <wp:positionV relativeFrom="page">
                  <wp:posOffset>10114059</wp:posOffset>
                </wp:positionV>
                <wp:extent cx="3354042" cy="238125"/>
                <wp:effectExtent l="0" t="0" r="0" b="9525"/>
                <wp:wrapNone/>
                <wp:docPr id="2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4042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B6163B" w14:textId="0EB56821" w:rsidR="00DE480A" w:rsidRPr="000D7050" w:rsidRDefault="00DE480A" w:rsidP="00872BEF">
                            <w:pPr>
                              <w:pStyle w:val="Revision1"/>
                              <w:spacing w:before="0"/>
                            </w:pPr>
                            <w:r>
                              <w:rPr>
                                <w:rFonts w:hint="eastAsia"/>
                              </w:rPr>
                              <w:t>Rev.1.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51209">
                              <w:t>February</w:t>
                            </w:r>
                            <w:r>
                              <w:t xml:space="preserve"> </w:t>
                            </w:r>
                            <w:r w:rsidR="00551209">
                              <w:t>04</w:t>
                            </w:r>
                            <w:r w:rsidR="00E62E36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, </w:t>
                            </w:r>
                            <w:r w:rsidRPr="000D7050">
                              <w:t>20</w:t>
                            </w:r>
                            <w:r w:rsidR="00AA3C6D">
                              <w:t>20</w:t>
                            </w:r>
                          </w:p>
                          <w:p w14:paraId="5E7FB56A" w14:textId="77777777" w:rsidR="00DE480A" w:rsidRPr="000D7050" w:rsidRDefault="00DE480A" w:rsidP="00BF7088">
                            <w:pPr>
                              <w:pStyle w:val="Revision1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9145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293.65pt;margin-top:796.4pt;width:264.1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" stroked="f">
                <v:textbox inset="0,0,0,0">
                  <w:txbxContent>
                    <w:p w14:paraId="42B6163B" w14:textId="0EB56821" w:rsidR="00DE480A" w:rsidRPr="000D7050" w:rsidRDefault="00DE480A" w:rsidP="00872BEF">
                      <w:pPr>
                        <w:pStyle w:val="Revision1"/>
                        <w:spacing w:before="0"/>
                      </w:pPr>
                      <w:r>
                        <w:rPr>
                          <w:rFonts w:hint="eastAsia"/>
                        </w:rPr>
                        <w:t>Rev.1.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51209">
                        <w:t>February</w:t>
                      </w:r>
                      <w:r>
                        <w:t xml:space="preserve"> </w:t>
                      </w:r>
                      <w:r w:rsidR="00551209">
                        <w:t>04</w:t>
                      </w:r>
                      <w:r w:rsidR="00E62E36">
                        <w:rPr>
                          <w:vertAlign w:val="superscript"/>
                        </w:rPr>
                        <w:t>th</w:t>
                      </w:r>
                      <w:r>
                        <w:t xml:space="preserve">, </w:t>
                      </w:r>
                      <w:r w:rsidRPr="000D7050">
                        <w:t>20</w:t>
                      </w:r>
                      <w:r w:rsidR="00AA3C6D">
                        <w:t>20</w:t>
                      </w:r>
                    </w:p>
                    <w:p w14:paraId="5E7FB56A" w14:textId="77777777" w:rsidR="00DE480A" w:rsidRPr="000D7050" w:rsidRDefault="00DE480A" w:rsidP="00BF7088">
                      <w:pPr>
                        <w:pStyle w:val="Revision1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03A08" w:rsidRPr="00F65191">
        <w:rPr>
          <w:noProof/>
        </w:rPr>
        <w:drawing>
          <wp:anchor distT="0" distB="0" distL="114300" distR="114300" simplePos="0" relativeHeight="251661312" behindDoc="0" locked="0" layoutInCell="1" allowOverlap="1" wp14:anchorId="7083C171" wp14:editId="09A0F627">
            <wp:simplePos x="0" y="0"/>
            <wp:positionH relativeFrom="column">
              <wp:posOffset>5347970</wp:posOffset>
            </wp:positionH>
            <wp:positionV relativeFrom="paragraph">
              <wp:posOffset>-759460</wp:posOffset>
            </wp:positionV>
            <wp:extent cx="1080000" cy="685424"/>
            <wp:effectExtent l="0" t="0" r="6350" b="63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800px-Renesas_Electronics_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685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CF6" w:rsidRPr="00F6519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0FF16F" wp14:editId="21AE232A">
                <wp:simplePos x="0" y="0"/>
                <wp:positionH relativeFrom="page">
                  <wp:posOffset>1026543</wp:posOffset>
                </wp:positionH>
                <wp:positionV relativeFrom="page">
                  <wp:posOffset>2544792</wp:posOffset>
                </wp:positionV>
                <wp:extent cx="6101715" cy="2188258"/>
                <wp:effectExtent l="0" t="0" r="0" b="2540"/>
                <wp:wrapNone/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715" cy="21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3C3DF" w14:textId="05ECE2B6" w:rsidR="00DE480A" w:rsidRDefault="00AE49FD" w:rsidP="00872BEF">
                            <w:pPr>
                              <w:pStyle w:val="Productname"/>
                              <w:spacing w:before="0"/>
                              <w:jc w:val="left"/>
                              <w:rPr>
                                <w:sz w:val="74"/>
                                <w:szCs w:val="74"/>
                              </w:rPr>
                            </w:pPr>
                            <w:r>
                              <w:rPr>
                                <w:sz w:val="74"/>
                                <w:szCs w:val="74"/>
                              </w:rPr>
                              <w:t>Firmware Downloader</w:t>
                            </w:r>
                          </w:p>
                          <w:p w14:paraId="3CBE0898" w14:textId="77777777" w:rsidR="00DE480A" w:rsidRDefault="00DE480A" w:rsidP="00EF62B1">
                            <w:pPr>
                              <w:pStyle w:val="ManualType"/>
                              <w:spacing w:before="300"/>
                            </w:pPr>
                            <w:r>
                              <w:t>User’s Manual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FF16F" id="Text Box 45" o:spid="_x0000_s1027" type="#_x0000_t202" style="position:absolute;margin-left:80.85pt;margin-top:200.4pt;width:480.45pt;height:172.3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" stroked="f">
                <v:textbox inset="0,0,0,0">
                  <w:txbxContent>
                    <w:p w14:paraId="4243C3DF" w14:textId="05ECE2B6" w:rsidR="00DE480A" w:rsidRDefault="00AE49FD" w:rsidP="00872BEF">
                      <w:pPr>
                        <w:pStyle w:val="Productname"/>
                        <w:spacing w:before="0"/>
                        <w:jc w:val="left"/>
                        <w:rPr>
                          <w:sz w:val="74"/>
                          <w:szCs w:val="74"/>
                        </w:rPr>
                      </w:pPr>
                      <w:r>
                        <w:rPr>
                          <w:sz w:val="74"/>
                          <w:szCs w:val="74"/>
                        </w:rPr>
                        <w:t>Firmware Downloader</w:t>
                      </w:r>
                    </w:p>
                    <w:p w14:paraId="3CBE0898" w14:textId="77777777" w:rsidR="00DE480A" w:rsidRDefault="00DE480A" w:rsidP="00EF62B1">
                      <w:pPr>
                        <w:pStyle w:val="ManualType"/>
                        <w:spacing w:before="300"/>
                      </w:pPr>
                      <w:r>
                        <w:t>User’s Manual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2B2C" w:rsidRPr="00F6519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87D534" wp14:editId="660B08A6">
                <wp:simplePos x="0" y="0"/>
                <wp:positionH relativeFrom="column">
                  <wp:posOffset>80010</wp:posOffset>
                </wp:positionH>
                <wp:positionV relativeFrom="paragraph">
                  <wp:posOffset>9145270</wp:posOffset>
                </wp:positionV>
                <wp:extent cx="1771650" cy="267335"/>
                <wp:effectExtent l="3810" t="1270" r="0" b="0"/>
                <wp:wrapNone/>
                <wp:docPr id="25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E0F23" w14:textId="77777777" w:rsidR="00DE480A" w:rsidRPr="001C2C5D" w:rsidRDefault="00DE480A" w:rsidP="00872BEF">
                            <w:pPr>
                              <w:spacing w:before="0"/>
                              <w:rPr>
                                <w:rStyle w:val="Hyperlink"/>
                                <w:rFonts w:cs="Arial"/>
                                <w:b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>HYPERLINK "http://www.swhwc.com/"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1C2C5D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www.swhwc.</w:t>
                            </w:r>
                            <w:r w:rsidRPr="001C2C5D">
                              <w:rPr>
                                <w:rStyle w:val="Hyperlink"/>
                                <w:sz w:val="24"/>
                                <w:szCs w:val="24"/>
                                <w:lang w:eastAsia="ja-JP"/>
                              </w:rPr>
                              <w:t>com</w:t>
                            </w:r>
                          </w:p>
                          <w:p w14:paraId="68B792BF" w14:textId="77777777" w:rsidR="00DE480A" w:rsidRPr="00F03A08" w:rsidRDefault="00DE480A" w:rsidP="00041F1A">
                            <w:pPr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D534" id="Text Box 68" o:spid="_x0000_s1028" type="#_x0000_t202" style="position:absolute;margin-left:6.3pt;margin-top:720.1pt;width:139.5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" filled="f" stroked="f">
                <v:textbox>
                  <w:txbxContent>
                    <w:p w14:paraId="369E0F23" w14:textId="77777777" w:rsidR="00DE480A" w:rsidRPr="001C2C5D" w:rsidRDefault="00DE480A" w:rsidP="00872BEF">
                      <w:pPr>
                        <w:spacing w:before="0"/>
                        <w:rPr>
                          <w:rStyle w:val="Hyperlink"/>
                          <w:rFonts w:cs="Arial"/>
                          <w:b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>HYPERLINK "http://www.swhwc.com/"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1C2C5D">
                        <w:rPr>
                          <w:rStyle w:val="Hyperlink"/>
                          <w:sz w:val="24"/>
                          <w:szCs w:val="24"/>
                        </w:rPr>
                        <w:t>www.swhwc.</w:t>
                      </w:r>
                      <w:r w:rsidRPr="001C2C5D">
                        <w:rPr>
                          <w:rStyle w:val="Hyperlink"/>
                          <w:sz w:val="24"/>
                          <w:szCs w:val="24"/>
                          <w:lang w:eastAsia="ja-JP"/>
                        </w:rPr>
                        <w:t>com</w:t>
                      </w:r>
                    </w:p>
                    <w:p w14:paraId="68B792BF" w14:textId="77777777" w:rsidR="00DE480A" w:rsidRPr="00F03A08" w:rsidRDefault="00DE480A" w:rsidP="00041F1A">
                      <w:pPr>
                        <w:rPr>
                          <w:rFonts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12B2C" w:rsidRPr="00F6519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57C390" wp14:editId="51F63D6F">
                <wp:simplePos x="0" y="0"/>
                <wp:positionH relativeFrom="page">
                  <wp:posOffset>965835</wp:posOffset>
                </wp:positionH>
                <wp:positionV relativeFrom="page">
                  <wp:posOffset>5612130</wp:posOffset>
                </wp:positionV>
                <wp:extent cx="6101715" cy="2538730"/>
                <wp:effectExtent l="3810" t="1905" r="0" b="2540"/>
                <wp:wrapNone/>
                <wp:docPr id="2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715" cy="253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2AADE" w14:textId="77777777" w:rsidR="00DE480A" w:rsidRDefault="00DE480A" w:rsidP="00AC1903">
                            <w:pPr>
                              <w:pStyle w:val="FreeArea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7C390" id="Text Box 47" o:spid="_x0000_s1029" type="#_x0000_t202" style="position:absolute;margin-left:76.05pt;margin-top:441.9pt;width:480.45pt;height:199.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" stroked="f">
                <v:textbox inset="0,0,0,0">
                  <w:txbxContent>
                    <w:p w14:paraId="4F52AADE" w14:textId="77777777" w:rsidR="00DE480A" w:rsidRDefault="00DE480A" w:rsidP="00AC1903">
                      <w:pPr>
                        <w:pStyle w:val="FreeAre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41E3BA8" w14:textId="77777777" w:rsidR="006F5F6D" w:rsidRPr="00F65191" w:rsidRDefault="006F5F6D" w:rsidP="008329D3">
      <w:pPr>
        <w:pStyle w:val="TOC1"/>
        <w:spacing w:before="0"/>
        <w:jc w:val="center"/>
        <w:rPr>
          <w:rFonts w:cs="Arial"/>
          <w:sz w:val="40"/>
          <w:szCs w:val="40"/>
        </w:rPr>
      </w:pPr>
      <w:r w:rsidRPr="00F65191">
        <w:rPr>
          <w:rFonts w:cs="Arial"/>
          <w:sz w:val="40"/>
          <w:szCs w:val="40"/>
        </w:rPr>
        <w:lastRenderedPageBreak/>
        <w:t>Table of Contents</w:t>
      </w:r>
    </w:p>
    <w:p w14:paraId="7865D2EB" w14:textId="14A0B23A" w:rsidR="002B6E81" w:rsidRDefault="00DC5E2A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r w:rsidRPr="00F65191">
        <w:rPr>
          <w:sz w:val="40"/>
          <w:szCs w:val="40"/>
        </w:rPr>
        <w:fldChar w:fldCharType="begin"/>
      </w:r>
      <w:r w:rsidR="009A14C0" w:rsidRPr="00F65191">
        <w:rPr>
          <w:sz w:val="40"/>
          <w:szCs w:val="40"/>
        </w:rPr>
        <w:instrText xml:space="preserve"> TOC \o "1-3" \h \z </w:instrText>
      </w:r>
      <w:r w:rsidRPr="00F65191">
        <w:rPr>
          <w:sz w:val="40"/>
          <w:szCs w:val="40"/>
        </w:rPr>
        <w:fldChar w:fldCharType="separate"/>
      </w:r>
      <w:hyperlink w:anchor="_Toc31722449" w:history="1">
        <w:r w:rsidR="002B6E81" w:rsidRPr="00F35B6C">
          <w:rPr>
            <w:rStyle w:val="Hyperlink"/>
            <w:noProof/>
          </w:rPr>
          <w:t>1.</w:t>
        </w:r>
        <w:r w:rsidR="002B6E81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B6E81" w:rsidRPr="00F35B6C">
          <w:rPr>
            <w:rStyle w:val="Hyperlink"/>
            <w:noProof/>
          </w:rPr>
          <w:t>Introduction</w:t>
        </w:r>
        <w:r w:rsidR="002B6E81">
          <w:rPr>
            <w:noProof/>
            <w:webHidden/>
          </w:rPr>
          <w:tab/>
        </w:r>
        <w:r w:rsidR="002B6E81">
          <w:rPr>
            <w:noProof/>
            <w:webHidden/>
          </w:rPr>
          <w:fldChar w:fldCharType="begin"/>
        </w:r>
        <w:r w:rsidR="002B6E81">
          <w:rPr>
            <w:noProof/>
            <w:webHidden/>
          </w:rPr>
          <w:instrText xml:space="preserve"> PAGEREF _Toc31722449 \h </w:instrText>
        </w:r>
        <w:r w:rsidR="002B6E81">
          <w:rPr>
            <w:noProof/>
            <w:webHidden/>
          </w:rPr>
        </w:r>
        <w:r w:rsidR="002B6E81">
          <w:rPr>
            <w:noProof/>
            <w:webHidden/>
          </w:rPr>
          <w:fldChar w:fldCharType="separate"/>
        </w:r>
        <w:r w:rsidR="002B6E81">
          <w:rPr>
            <w:noProof/>
            <w:webHidden/>
          </w:rPr>
          <w:t>3</w:t>
        </w:r>
        <w:r w:rsidR="002B6E81">
          <w:rPr>
            <w:noProof/>
            <w:webHidden/>
          </w:rPr>
          <w:fldChar w:fldCharType="end"/>
        </w:r>
      </w:hyperlink>
    </w:p>
    <w:p w14:paraId="755988B0" w14:textId="38FA946F" w:rsidR="002B6E81" w:rsidRDefault="005574CB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hyperlink w:anchor="_Toc31722450" w:history="1">
        <w:r w:rsidR="002B6E81" w:rsidRPr="00F35B6C">
          <w:rPr>
            <w:rStyle w:val="Hyperlink"/>
            <w:noProof/>
          </w:rPr>
          <w:t>1.1</w:t>
        </w:r>
        <w:r w:rsidR="002B6E81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B6E81" w:rsidRPr="00F35B6C">
          <w:rPr>
            <w:rStyle w:val="Hyperlink"/>
            <w:noProof/>
          </w:rPr>
          <w:t>Introduction</w:t>
        </w:r>
        <w:r w:rsidR="002B6E81">
          <w:rPr>
            <w:noProof/>
            <w:webHidden/>
          </w:rPr>
          <w:tab/>
        </w:r>
        <w:r w:rsidR="002B6E81">
          <w:rPr>
            <w:noProof/>
            <w:webHidden/>
          </w:rPr>
          <w:fldChar w:fldCharType="begin"/>
        </w:r>
        <w:r w:rsidR="002B6E81">
          <w:rPr>
            <w:noProof/>
            <w:webHidden/>
          </w:rPr>
          <w:instrText xml:space="preserve"> PAGEREF _Toc31722450 \h </w:instrText>
        </w:r>
        <w:r w:rsidR="002B6E81">
          <w:rPr>
            <w:noProof/>
            <w:webHidden/>
          </w:rPr>
        </w:r>
        <w:r w:rsidR="002B6E81">
          <w:rPr>
            <w:noProof/>
            <w:webHidden/>
          </w:rPr>
          <w:fldChar w:fldCharType="separate"/>
        </w:r>
        <w:r w:rsidR="002B6E81">
          <w:rPr>
            <w:noProof/>
            <w:webHidden/>
          </w:rPr>
          <w:t>3</w:t>
        </w:r>
        <w:r w:rsidR="002B6E81">
          <w:rPr>
            <w:noProof/>
            <w:webHidden/>
          </w:rPr>
          <w:fldChar w:fldCharType="end"/>
        </w:r>
      </w:hyperlink>
    </w:p>
    <w:p w14:paraId="06DDC9F1" w14:textId="0099ADC8" w:rsidR="002B6E81" w:rsidRDefault="005574CB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hyperlink w:anchor="_Toc31722451" w:history="1">
        <w:r w:rsidR="002B6E81" w:rsidRPr="00F35B6C">
          <w:rPr>
            <w:rStyle w:val="Hyperlink"/>
            <w:noProof/>
          </w:rPr>
          <w:t>1.2</w:t>
        </w:r>
        <w:r w:rsidR="002B6E81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B6E81" w:rsidRPr="00F35B6C">
          <w:rPr>
            <w:rStyle w:val="Hyperlink"/>
            <w:noProof/>
          </w:rPr>
          <w:t>Prerequisite</w:t>
        </w:r>
        <w:r w:rsidR="002B6E81">
          <w:rPr>
            <w:noProof/>
            <w:webHidden/>
          </w:rPr>
          <w:tab/>
        </w:r>
        <w:r w:rsidR="002B6E81">
          <w:rPr>
            <w:noProof/>
            <w:webHidden/>
          </w:rPr>
          <w:fldChar w:fldCharType="begin"/>
        </w:r>
        <w:r w:rsidR="002B6E81">
          <w:rPr>
            <w:noProof/>
            <w:webHidden/>
          </w:rPr>
          <w:instrText xml:space="preserve"> PAGEREF _Toc31722451 \h </w:instrText>
        </w:r>
        <w:r w:rsidR="002B6E81">
          <w:rPr>
            <w:noProof/>
            <w:webHidden/>
          </w:rPr>
        </w:r>
        <w:r w:rsidR="002B6E81">
          <w:rPr>
            <w:noProof/>
            <w:webHidden/>
          </w:rPr>
          <w:fldChar w:fldCharType="separate"/>
        </w:r>
        <w:r w:rsidR="002B6E81">
          <w:rPr>
            <w:noProof/>
            <w:webHidden/>
          </w:rPr>
          <w:t>3</w:t>
        </w:r>
        <w:r w:rsidR="002B6E81">
          <w:rPr>
            <w:noProof/>
            <w:webHidden/>
          </w:rPr>
          <w:fldChar w:fldCharType="end"/>
        </w:r>
      </w:hyperlink>
    </w:p>
    <w:p w14:paraId="0598DBBA" w14:textId="01BE36A7" w:rsidR="002B6E81" w:rsidRDefault="005574CB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hyperlink w:anchor="_Toc31722452" w:history="1">
        <w:r w:rsidR="002B6E81" w:rsidRPr="00F35B6C">
          <w:rPr>
            <w:rStyle w:val="Hyperlink"/>
            <w:noProof/>
          </w:rPr>
          <w:t>2.</w:t>
        </w:r>
        <w:r w:rsidR="002B6E81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B6E81" w:rsidRPr="00F35B6C">
          <w:rPr>
            <w:rStyle w:val="Hyperlink"/>
            <w:noProof/>
          </w:rPr>
          <w:t>Application configuration</w:t>
        </w:r>
        <w:r w:rsidR="002B6E81">
          <w:rPr>
            <w:noProof/>
            <w:webHidden/>
          </w:rPr>
          <w:tab/>
        </w:r>
        <w:r w:rsidR="002B6E81">
          <w:rPr>
            <w:noProof/>
            <w:webHidden/>
          </w:rPr>
          <w:fldChar w:fldCharType="begin"/>
        </w:r>
        <w:r w:rsidR="002B6E81">
          <w:rPr>
            <w:noProof/>
            <w:webHidden/>
          </w:rPr>
          <w:instrText xml:space="preserve"> PAGEREF _Toc31722452 \h </w:instrText>
        </w:r>
        <w:r w:rsidR="002B6E81">
          <w:rPr>
            <w:noProof/>
            <w:webHidden/>
          </w:rPr>
        </w:r>
        <w:r w:rsidR="002B6E81">
          <w:rPr>
            <w:noProof/>
            <w:webHidden/>
          </w:rPr>
          <w:fldChar w:fldCharType="separate"/>
        </w:r>
        <w:r w:rsidR="002B6E81">
          <w:rPr>
            <w:noProof/>
            <w:webHidden/>
          </w:rPr>
          <w:t>4</w:t>
        </w:r>
        <w:r w:rsidR="002B6E81">
          <w:rPr>
            <w:noProof/>
            <w:webHidden/>
          </w:rPr>
          <w:fldChar w:fldCharType="end"/>
        </w:r>
      </w:hyperlink>
    </w:p>
    <w:p w14:paraId="54321263" w14:textId="569EDE8D" w:rsidR="002B6E81" w:rsidRDefault="005574CB">
      <w:pPr>
        <w:pStyle w:val="TOC2"/>
        <w:rPr>
          <w:rFonts w:asciiTheme="minorHAnsi" w:hAnsiTheme="minorHAnsi" w:cstheme="minorBidi"/>
          <w:noProof/>
          <w:sz w:val="22"/>
          <w:szCs w:val="22"/>
        </w:rPr>
      </w:pPr>
      <w:hyperlink w:anchor="_Toc31722453" w:history="1">
        <w:r w:rsidR="002B6E81" w:rsidRPr="00F35B6C">
          <w:rPr>
            <w:rStyle w:val="Hyperlink"/>
            <w:noProof/>
          </w:rPr>
          <w:t>2.1</w:t>
        </w:r>
        <w:r w:rsidR="002B6E81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B6E81" w:rsidRPr="00F35B6C">
          <w:rPr>
            <w:rStyle w:val="Hyperlink"/>
            <w:noProof/>
          </w:rPr>
          <w:t>settings.ini</w:t>
        </w:r>
        <w:r w:rsidR="002B6E81">
          <w:rPr>
            <w:noProof/>
            <w:webHidden/>
          </w:rPr>
          <w:tab/>
        </w:r>
        <w:r w:rsidR="002B6E81">
          <w:rPr>
            <w:noProof/>
            <w:webHidden/>
          </w:rPr>
          <w:fldChar w:fldCharType="begin"/>
        </w:r>
        <w:r w:rsidR="002B6E81">
          <w:rPr>
            <w:noProof/>
            <w:webHidden/>
          </w:rPr>
          <w:instrText xml:space="preserve"> PAGEREF _Toc31722453 \h </w:instrText>
        </w:r>
        <w:r w:rsidR="002B6E81">
          <w:rPr>
            <w:noProof/>
            <w:webHidden/>
          </w:rPr>
        </w:r>
        <w:r w:rsidR="002B6E81">
          <w:rPr>
            <w:noProof/>
            <w:webHidden/>
          </w:rPr>
          <w:fldChar w:fldCharType="separate"/>
        </w:r>
        <w:r w:rsidR="002B6E81">
          <w:rPr>
            <w:noProof/>
            <w:webHidden/>
          </w:rPr>
          <w:t>4</w:t>
        </w:r>
        <w:r w:rsidR="002B6E81">
          <w:rPr>
            <w:noProof/>
            <w:webHidden/>
          </w:rPr>
          <w:fldChar w:fldCharType="end"/>
        </w:r>
      </w:hyperlink>
    </w:p>
    <w:p w14:paraId="1FF83310" w14:textId="2C17E3D4" w:rsidR="002B6E81" w:rsidRDefault="005574CB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hyperlink w:anchor="_Toc31722454" w:history="1">
        <w:r w:rsidR="002B6E81" w:rsidRPr="00F35B6C">
          <w:rPr>
            <w:rStyle w:val="Hyperlink"/>
            <w:noProof/>
          </w:rPr>
          <w:t>3.</w:t>
        </w:r>
        <w:r w:rsidR="002B6E81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B6E81" w:rsidRPr="00F35B6C">
          <w:rPr>
            <w:rStyle w:val="Hyperlink"/>
            <w:noProof/>
          </w:rPr>
          <w:t>Run application</w:t>
        </w:r>
        <w:r w:rsidR="002B6E81">
          <w:rPr>
            <w:noProof/>
            <w:webHidden/>
          </w:rPr>
          <w:tab/>
        </w:r>
        <w:r w:rsidR="002B6E81">
          <w:rPr>
            <w:noProof/>
            <w:webHidden/>
          </w:rPr>
          <w:fldChar w:fldCharType="begin"/>
        </w:r>
        <w:r w:rsidR="002B6E81">
          <w:rPr>
            <w:noProof/>
            <w:webHidden/>
          </w:rPr>
          <w:instrText xml:space="preserve"> PAGEREF _Toc31722454 \h </w:instrText>
        </w:r>
        <w:r w:rsidR="002B6E81">
          <w:rPr>
            <w:noProof/>
            <w:webHidden/>
          </w:rPr>
        </w:r>
        <w:r w:rsidR="002B6E81">
          <w:rPr>
            <w:noProof/>
            <w:webHidden/>
          </w:rPr>
          <w:fldChar w:fldCharType="separate"/>
        </w:r>
        <w:r w:rsidR="002B6E81">
          <w:rPr>
            <w:noProof/>
            <w:webHidden/>
          </w:rPr>
          <w:t>5</w:t>
        </w:r>
        <w:r w:rsidR="002B6E81">
          <w:rPr>
            <w:noProof/>
            <w:webHidden/>
          </w:rPr>
          <w:fldChar w:fldCharType="end"/>
        </w:r>
      </w:hyperlink>
    </w:p>
    <w:p w14:paraId="0FCBB126" w14:textId="591F124A" w:rsidR="002B6E81" w:rsidRDefault="005574CB">
      <w:pPr>
        <w:pStyle w:val="TOC1"/>
        <w:rPr>
          <w:rFonts w:asciiTheme="minorHAnsi" w:hAnsiTheme="minorHAnsi" w:cstheme="minorBidi"/>
          <w:noProof/>
          <w:sz w:val="22"/>
          <w:szCs w:val="22"/>
        </w:rPr>
      </w:pPr>
      <w:hyperlink w:anchor="_Toc31722455" w:history="1">
        <w:r w:rsidR="002B6E81" w:rsidRPr="00F35B6C">
          <w:rPr>
            <w:rStyle w:val="Hyperlink"/>
            <w:noProof/>
          </w:rPr>
          <w:t>4.</w:t>
        </w:r>
        <w:r w:rsidR="002B6E81">
          <w:rPr>
            <w:rFonts w:asciiTheme="minorHAnsi" w:hAnsiTheme="minorHAnsi" w:cstheme="minorBidi"/>
            <w:noProof/>
            <w:sz w:val="22"/>
            <w:szCs w:val="22"/>
          </w:rPr>
          <w:tab/>
        </w:r>
        <w:r w:rsidR="002B6E81" w:rsidRPr="00F35B6C">
          <w:rPr>
            <w:rStyle w:val="Hyperlink"/>
            <w:noProof/>
          </w:rPr>
          <w:t>Revision history</w:t>
        </w:r>
        <w:r w:rsidR="002B6E81">
          <w:rPr>
            <w:noProof/>
            <w:webHidden/>
          </w:rPr>
          <w:tab/>
        </w:r>
        <w:r w:rsidR="002B6E81">
          <w:rPr>
            <w:noProof/>
            <w:webHidden/>
          </w:rPr>
          <w:fldChar w:fldCharType="begin"/>
        </w:r>
        <w:r w:rsidR="002B6E81">
          <w:rPr>
            <w:noProof/>
            <w:webHidden/>
          </w:rPr>
          <w:instrText xml:space="preserve"> PAGEREF _Toc31722455 \h </w:instrText>
        </w:r>
        <w:r w:rsidR="002B6E81">
          <w:rPr>
            <w:noProof/>
            <w:webHidden/>
          </w:rPr>
        </w:r>
        <w:r w:rsidR="002B6E81">
          <w:rPr>
            <w:noProof/>
            <w:webHidden/>
          </w:rPr>
          <w:fldChar w:fldCharType="separate"/>
        </w:r>
        <w:r w:rsidR="002B6E81">
          <w:rPr>
            <w:noProof/>
            <w:webHidden/>
          </w:rPr>
          <w:t>7</w:t>
        </w:r>
        <w:r w:rsidR="002B6E81">
          <w:rPr>
            <w:noProof/>
            <w:webHidden/>
          </w:rPr>
          <w:fldChar w:fldCharType="end"/>
        </w:r>
      </w:hyperlink>
    </w:p>
    <w:p w14:paraId="3A59B211" w14:textId="1457CB76" w:rsidR="009A14C0" w:rsidRPr="00F65191" w:rsidRDefault="00DC5E2A" w:rsidP="0090403C">
      <w:pPr>
        <w:spacing w:before="70" w:line="360" w:lineRule="auto"/>
        <w:ind w:left="406" w:right="-20"/>
        <w:jc w:val="center"/>
        <w:rPr>
          <w:rFonts w:cs="Arial"/>
          <w:sz w:val="40"/>
          <w:szCs w:val="40"/>
        </w:rPr>
      </w:pPr>
      <w:r w:rsidRPr="00F65191">
        <w:rPr>
          <w:sz w:val="40"/>
          <w:szCs w:val="40"/>
        </w:rPr>
        <w:fldChar w:fldCharType="end"/>
      </w:r>
    </w:p>
    <w:p w14:paraId="1E110B99" w14:textId="77777777" w:rsidR="008329D3" w:rsidRPr="00F65191" w:rsidRDefault="008329D3" w:rsidP="00A03B0F">
      <w:pPr>
        <w:spacing w:before="70" w:line="360" w:lineRule="auto"/>
        <w:ind w:left="406" w:right="-20"/>
        <w:jc w:val="center"/>
        <w:rPr>
          <w:rFonts w:cs="Arial"/>
          <w:sz w:val="40"/>
          <w:szCs w:val="40"/>
        </w:rPr>
      </w:pPr>
    </w:p>
    <w:p w14:paraId="0EF6B9C3" w14:textId="77777777" w:rsidR="00946307" w:rsidRPr="00F65191" w:rsidRDefault="00946307">
      <w:pPr>
        <w:overflowPunct/>
        <w:autoSpaceDE/>
        <w:autoSpaceDN/>
        <w:adjustRightInd/>
        <w:textAlignment w:val="auto"/>
        <w:rPr>
          <w:rFonts w:cs="Arial"/>
          <w:sz w:val="40"/>
          <w:szCs w:val="40"/>
        </w:rPr>
      </w:pPr>
      <w:r w:rsidRPr="00F65191">
        <w:rPr>
          <w:rFonts w:cs="Arial"/>
          <w:sz w:val="40"/>
          <w:szCs w:val="40"/>
        </w:rPr>
        <w:br w:type="page"/>
      </w:r>
    </w:p>
    <w:p w14:paraId="2A4124C4" w14:textId="77777777" w:rsidR="00F1405D" w:rsidRPr="00F65191" w:rsidRDefault="00F1405D" w:rsidP="00D3671B">
      <w:pPr>
        <w:pStyle w:val="TableofFigures"/>
        <w:spacing w:line="360" w:lineRule="auto"/>
        <w:rPr>
          <w:rStyle w:val="Hyperlink"/>
          <w:b w:val="0"/>
          <w:noProof/>
          <w:color w:val="auto"/>
        </w:rPr>
        <w:sectPr w:rsidR="00F1405D" w:rsidRPr="00F65191" w:rsidSect="00B85D53">
          <w:headerReference w:type="default" r:id="rId11"/>
          <w:footerReference w:type="default" r:id="rId12"/>
          <w:pgSz w:w="11907" w:h="16840" w:code="9"/>
          <w:pgMar w:top="1440" w:right="1077" w:bottom="1134" w:left="1077" w:header="1134" w:footer="680" w:gutter="0"/>
          <w:cols w:space="720"/>
          <w:docGrid w:linePitch="360"/>
        </w:sectPr>
      </w:pPr>
    </w:p>
    <w:p w14:paraId="202C2C27" w14:textId="77777777" w:rsidR="00635A9A" w:rsidRPr="00F65191" w:rsidRDefault="00316DC1" w:rsidP="00B85D53">
      <w:pPr>
        <w:pStyle w:val="Heading1"/>
      </w:pPr>
      <w:bookmarkStart w:id="7" w:name="_Toc31722449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>Introduction</w:t>
      </w:r>
      <w:bookmarkEnd w:id="7"/>
    </w:p>
    <w:p w14:paraId="59A68971" w14:textId="77777777" w:rsidR="00CF551D" w:rsidRPr="00F65191" w:rsidRDefault="00316DC1" w:rsidP="00CF551D">
      <w:pPr>
        <w:pStyle w:val="Heading2"/>
        <w:numPr>
          <w:ilvl w:val="1"/>
          <w:numId w:val="1"/>
        </w:numPr>
        <w:spacing w:after="120"/>
        <w:ind w:left="792" w:hanging="792"/>
      </w:pPr>
      <w:bookmarkStart w:id="8" w:name="_Toc31722450"/>
      <w:r>
        <w:t>Introduction</w:t>
      </w:r>
      <w:bookmarkEnd w:id="8"/>
    </w:p>
    <w:p w14:paraId="64F39382" w14:textId="651BE253" w:rsidR="00316DC1" w:rsidRDefault="006A2C74" w:rsidP="00F16D02">
      <w:pPr>
        <w:rPr>
          <w:rFonts w:cs="Arial"/>
          <w:szCs w:val="22"/>
        </w:rPr>
      </w:pPr>
      <w:r>
        <w:rPr>
          <w:rFonts w:cs="Arial"/>
          <w:szCs w:val="22"/>
        </w:rPr>
        <w:t>This document guideline</w:t>
      </w:r>
      <w:r w:rsidR="005A2388">
        <w:rPr>
          <w:rFonts w:cs="Arial"/>
          <w:szCs w:val="22"/>
        </w:rPr>
        <w:t>s</w:t>
      </w:r>
      <w:r>
        <w:rPr>
          <w:rFonts w:cs="Arial"/>
          <w:szCs w:val="22"/>
        </w:rPr>
        <w:t xml:space="preserve"> how to run </w:t>
      </w:r>
      <w:r w:rsidR="008F53FE">
        <w:rPr>
          <w:rFonts w:cs="Arial"/>
          <w:szCs w:val="22"/>
        </w:rPr>
        <w:t>Firmware Downloader application on Windows</w:t>
      </w:r>
      <w:r w:rsidR="008701C4">
        <w:rPr>
          <w:rFonts w:cs="Arial"/>
          <w:szCs w:val="22"/>
        </w:rPr>
        <w:t>.</w:t>
      </w:r>
    </w:p>
    <w:p w14:paraId="6F6ECBCC" w14:textId="77777777" w:rsidR="00316DC1" w:rsidRPr="00316DC1" w:rsidRDefault="00316DC1" w:rsidP="00316DC1">
      <w:pPr>
        <w:pStyle w:val="Heading2"/>
        <w:numPr>
          <w:ilvl w:val="1"/>
          <w:numId w:val="1"/>
        </w:numPr>
        <w:spacing w:after="120"/>
        <w:ind w:left="792" w:hanging="792"/>
      </w:pPr>
      <w:bookmarkStart w:id="9" w:name="_Toc31722451"/>
      <w:r>
        <w:t>Pre</w:t>
      </w:r>
      <w:r w:rsidR="005A2388">
        <w:t>re</w:t>
      </w:r>
      <w:r>
        <w:t>quisite</w:t>
      </w:r>
      <w:bookmarkEnd w:id="9"/>
    </w:p>
    <w:p w14:paraId="088D4EB1" w14:textId="7A32641C" w:rsidR="00316DC1" w:rsidRDefault="00BB2283" w:rsidP="00C908A7">
      <w:pPr>
        <w:rPr>
          <w:rFonts w:cs="Arial"/>
          <w:szCs w:val="22"/>
        </w:rPr>
      </w:pPr>
      <w:bookmarkStart w:id="10" w:name="OLE_LINK1"/>
      <w:bookmarkStart w:id="11" w:name="OLE_LINK2"/>
      <w:r>
        <w:rPr>
          <w:rFonts w:cs="Arial"/>
          <w:szCs w:val="22"/>
        </w:rPr>
        <w:t>To run Firmware Downloader,</w:t>
      </w:r>
      <w:r w:rsidR="00FD39C5">
        <w:rPr>
          <w:rFonts w:cs="Arial"/>
          <w:szCs w:val="22"/>
        </w:rPr>
        <w:t xml:space="preserve"> </w:t>
      </w:r>
      <w:r w:rsidR="00931918">
        <w:rPr>
          <w:rFonts w:cs="Arial"/>
          <w:szCs w:val="22"/>
        </w:rPr>
        <w:t>a h</w:t>
      </w:r>
      <w:r w:rsidR="009A5693">
        <w:rPr>
          <w:rFonts w:cs="Arial"/>
          <w:szCs w:val="22"/>
        </w:rPr>
        <w:t>ost</w:t>
      </w:r>
      <w:r w:rsidR="003B087C">
        <w:rPr>
          <w:rFonts w:cs="Arial"/>
          <w:szCs w:val="22"/>
        </w:rPr>
        <w:t xml:space="preserve"> PC</w:t>
      </w:r>
      <w:r w:rsidR="00931918">
        <w:rPr>
          <w:rFonts w:cs="Arial"/>
          <w:szCs w:val="22"/>
        </w:rPr>
        <w:t xml:space="preserve"> is require</w:t>
      </w:r>
      <w:r w:rsidR="005631EB">
        <w:rPr>
          <w:rFonts w:cs="Arial"/>
          <w:szCs w:val="22"/>
        </w:rPr>
        <w:t>d</w:t>
      </w:r>
      <w:r w:rsidR="00931918">
        <w:rPr>
          <w:rFonts w:cs="Arial"/>
          <w:szCs w:val="22"/>
        </w:rPr>
        <w:t>.</w:t>
      </w:r>
    </w:p>
    <w:bookmarkEnd w:id="10"/>
    <w:bookmarkEnd w:id="11"/>
    <w:p w14:paraId="3010A043" w14:textId="77777777" w:rsidR="009A5693" w:rsidRDefault="00781C84" w:rsidP="00EF2582">
      <w:pPr>
        <w:pStyle w:val="ListParagraph"/>
        <w:numPr>
          <w:ilvl w:val="0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Host </w:t>
      </w:r>
      <w:r w:rsidR="00D92B92">
        <w:rPr>
          <w:rFonts w:cs="Arial"/>
          <w:szCs w:val="22"/>
        </w:rPr>
        <w:t>PC:</w:t>
      </w:r>
    </w:p>
    <w:p w14:paraId="08E0FA84" w14:textId="10430369" w:rsidR="003B087C" w:rsidRDefault="009A5693" w:rsidP="00EF2582">
      <w:pPr>
        <w:pStyle w:val="ListParagraph"/>
        <w:numPr>
          <w:ilvl w:val="1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OS: Windows</w:t>
      </w:r>
      <w:r w:rsidR="00D92B92">
        <w:rPr>
          <w:rFonts w:cs="Arial"/>
          <w:szCs w:val="22"/>
        </w:rPr>
        <w:t xml:space="preserve"> OS (</w:t>
      </w:r>
      <w:r>
        <w:rPr>
          <w:rFonts w:cs="Arial"/>
          <w:szCs w:val="22"/>
        </w:rPr>
        <w:t xml:space="preserve">Windows </w:t>
      </w:r>
      <w:r w:rsidR="00BB2283">
        <w:rPr>
          <w:rFonts w:cs="Arial"/>
          <w:szCs w:val="22"/>
        </w:rPr>
        <w:t>10</w:t>
      </w:r>
      <w:r w:rsidR="00D92B92">
        <w:rPr>
          <w:rFonts w:cs="Arial"/>
          <w:szCs w:val="22"/>
        </w:rPr>
        <w:t xml:space="preserve"> is recommended)</w:t>
      </w:r>
    </w:p>
    <w:p w14:paraId="75E69381" w14:textId="35D732AD" w:rsidR="00B93E71" w:rsidRDefault="00B93E71" w:rsidP="00EF2582">
      <w:pPr>
        <w:pStyle w:val="ListParagraph"/>
        <w:numPr>
          <w:ilvl w:val="1"/>
          <w:numId w:val="9"/>
        </w:numPr>
        <w:rPr>
          <w:rFonts w:cs="Arial"/>
          <w:szCs w:val="22"/>
        </w:rPr>
      </w:pPr>
      <w:r w:rsidRPr="00B93E71">
        <w:rPr>
          <w:rFonts w:cs="Arial"/>
          <w:szCs w:val="22"/>
        </w:rPr>
        <w:t xml:space="preserve">.NET Framework </w:t>
      </w:r>
      <w:r>
        <w:rPr>
          <w:rFonts w:cs="Arial"/>
          <w:szCs w:val="22"/>
        </w:rPr>
        <w:t>(</w:t>
      </w:r>
      <w:hyperlink r:id="rId13" w:history="1">
        <w:r w:rsidRPr="00B93E71">
          <w:rPr>
            <w:rStyle w:val="Hyperlink"/>
            <w:rFonts w:cs="Arial"/>
            <w:szCs w:val="22"/>
          </w:rPr>
          <w:t>4.6.1</w:t>
        </w:r>
      </w:hyperlink>
      <w:bookmarkStart w:id="12" w:name="_GoBack"/>
      <w:bookmarkEnd w:id="12"/>
      <w:r>
        <w:rPr>
          <w:rFonts w:cs="Arial"/>
          <w:szCs w:val="22"/>
        </w:rPr>
        <w:t xml:space="preserve"> or later)</w:t>
      </w:r>
    </w:p>
    <w:p w14:paraId="3E4BD658" w14:textId="158761EF" w:rsidR="001E53D0" w:rsidRDefault="00883900" w:rsidP="007C6CA7">
      <w:pPr>
        <w:pStyle w:val="ListParagraph"/>
        <w:numPr>
          <w:ilvl w:val="1"/>
          <w:numId w:val="9"/>
        </w:numPr>
        <w:rPr>
          <w:rFonts w:cs="Arial"/>
          <w:szCs w:val="22"/>
        </w:rPr>
      </w:pPr>
      <w:r>
        <w:rPr>
          <w:rFonts w:cs="Arial"/>
          <w:szCs w:val="22"/>
        </w:rPr>
        <w:t>J</w:t>
      </w:r>
      <w:r w:rsidR="00B75EED">
        <w:rPr>
          <w:rFonts w:cs="Arial"/>
          <w:szCs w:val="22"/>
        </w:rPr>
        <w:t>-</w:t>
      </w:r>
      <w:r>
        <w:rPr>
          <w:rFonts w:cs="Arial"/>
          <w:szCs w:val="22"/>
        </w:rPr>
        <w:t>Link</w:t>
      </w:r>
      <w:r w:rsidR="00CE1643">
        <w:rPr>
          <w:rFonts w:cs="Arial"/>
          <w:szCs w:val="22"/>
        </w:rPr>
        <w:t xml:space="preserve"> Software</w:t>
      </w:r>
      <w:r w:rsidR="001E53D0">
        <w:rPr>
          <w:rFonts w:cs="Arial"/>
          <w:szCs w:val="22"/>
        </w:rPr>
        <w:t xml:space="preserve">: </w:t>
      </w:r>
      <w:r w:rsidR="00CE1643">
        <w:rPr>
          <w:rFonts w:cs="Arial"/>
          <w:szCs w:val="22"/>
        </w:rPr>
        <w:t>(</w:t>
      </w:r>
      <w:hyperlink r:id="rId14" w:history="1">
        <w:r w:rsidR="00CE1643">
          <w:rPr>
            <w:rStyle w:val="Hyperlink"/>
            <w:rFonts w:cs="Arial"/>
            <w:szCs w:val="22"/>
          </w:rPr>
          <w:t>V6</w:t>
        </w:r>
        <w:r w:rsidR="00CE1643" w:rsidRPr="00CE1643">
          <w:rPr>
            <w:rStyle w:val="Hyperlink"/>
            <w:rFonts w:cs="Arial"/>
            <w:szCs w:val="22"/>
          </w:rPr>
          <w:t>.44i</w:t>
        </w:r>
      </w:hyperlink>
      <w:r w:rsidR="00CE1643">
        <w:rPr>
          <w:rFonts w:cs="Arial"/>
          <w:szCs w:val="22"/>
        </w:rPr>
        <w:t xml:space="preserve"> or later)</w:t>
      </w:r>
    </w:p>
    <w:p w14:paraId="15A55D37" w14:textId="74F1B473" w:rsidR="00DA56AF" w:rsidRDefault="00D0073C" w:rsidP="00C80A84">
      <w:pPr>
        <w:pStyle w:val="Heading1"/>
      </w:pPr>
      <w:bookmarkStart w:id="13" w:name="_Toc31722452"/>
      <w:bookmarkStart w:id="14" w:name="_Toc371433685"/>
      <w:bookmarkStart w:id="15" w:name="_Toc371435161"/>
      <w:r>
        <w:lastRenderedPageBreak/>
        <w:t>Application</w:t>
      </w:r>
      <w:r w:rsidR="00DA56AF">
        <w:t xml:space="preserve"> </w:t>
      </w:r>
      <w:r w:rsidR="00E462AE">
        <w:t>configuration</w:t>
      </w:r>
      <w:bookmarkEnd w:id="13"/>
    </w:p>
    <w:p w14:paraId="432FD64C" w14:textId="77777777" w:rsidR="00AD5111" w:rsidRDefault="00D45BFD" w:rsidP="00557FF4">
      <w:pPr>
        <w:rPr>
          <w:rFonts w:cs="Arial"/>
          <w:szCs w:val="22"/>
        </w:rPr>
      </w:pPr>
      <w:r>
        <w:rPr>
          <w:rFonts w:cs="Arial"/>
          <w:szCs w:val="22"/>
        </w:rPr>
        <w:t>The</w:t>
      </w:r>
      <w:r w:rsidR="00265864">
        <w:rPr>
          <w:rFonts w:cs="Arial"/>
          <w:szCs w:val="22"/>
        </w:rPr>
        <w:t xml:space="preserve"> </w:t>
      </w:r>
      <w:r w:rsidR="00557FF4">
        <w:rPr>
          <w:rFonts w:cs="Arial"/>
          <w:szCs w:val="22"/>
        </w:rPr>
        <w:t>Firmware Downloader</w:t>
      </w:r>
      <w:r w:rsidR="00265864">
        <w:rPr>
          <w:rFonts w:cs="Arial"/>
          <w:szCs w:val="22"/>
        </w:rPr>
        <w:t xml:space="preserve"> application </w:t>
      </w:r>
      <w:r>
        <w:rPr>
          <w:rFonts w:cs="Arial"/>
          <w:szCs w:val="22"/>
        </w:rPr>
        <w:t>contains</w:t>
      </w:r>
      <w:r w:rsidR="00AD5111">
        <w:rPr>
          <w:rFonts w:cs="Arial"/>
          <w:szCs w:val="22"/>
        </w:rPr>
        <w:t>:</w:t>
      </w:r>
    </w:p>
    <w:p w14:paraId="216945CC" w14:textId="333B94D4" w:rsidR="00265864" w:rsidRDefault="00AD5111" w:rsidP="00C841E6">
      <w:pPr>
        <w:pStyle w:val="ListParagraph"/>
        <w:numPr>
          <w:ilvl w:val="0"/>
          <w:numId w:val="21"/>
        </w:numPr>
        <w:rPr>
          <w:rFonts w:cs="Arial"/>
          <w:szCs w:val="22"/>
        </w:rPr>
      </w:pPr>
      <w:r w:rsidRPr="00AD5111">
        <w:rPr>
          <w:rFonts w:cs="Arial"/>
          <w:szCs w:val="22"/>
        </w:rPr>
        <w:t>FirmwareDownloader.exe</w:t>
      </w:r>
      <w:r>
        <w:rPr>
          <w:rFonts w:cs="Arial"/>
          <w:szCs w:val="22"/>
        </w:rPr>
        <w:t>: Application binary file.</w:t>
      </w:r>
    </w:p>
    <w:p w14:paraId="5EA7753B" w14:textId="6AFB0A5D" w:rsidR="00265864" w:rsidRDefault="00AD5111" w:rsidP="00265864">
      <w:pPr>
        <w:pStyle w:val="ListParagraph"/>
        <w:numPr>
          <w:ilvl w:val="0"/>
          <w:numId w:val="21"/>
        </w:numPr>
        <w:rPr>
          <w:rFonts w:cs="Arial"/>
          <w:szCs w:val="22"/>
        </w:rPr>
      </w:pPr>
      <w:r w:rsidRPr="00AD5111">
        <w:rPr>
          <w:rFonts w:cs="Arial"/>
          <w:szCs w:val="22"/>
        </w:rPr>
        <w:t>settings.ini</w:t>
      </w:r>
      <w:r w:rsidR="00572CBB">
        <w:rPr>
          <w:rFonts w:cs="Arial"/>
          <w:szCs w:val="22"/>
        </w:rPr>
        <w:t>: configuration for this application</w:t>
      </w:r>
      <w:r w:rsidR="007F0D66">
        <w:rPr>
          <w:rFonts w:cs="Arial"/>
          <w:szCs w:val="22"/>
        </w:rPr>
        <w:t>.</w:t>
      </w:r>
    </w:p>
    <w:p w14:paraId="38985F1A" w14:textId="280F3899" w:rsidR="00572CBB" w:rsidRDefault="00572CBB" w:rsidP="00265864">
      <w:pPr>
        <w:pStyle w:val="ListParagraph"/>
        <w:numPr>
          <w:ilvl w:val="0"/>
          <w:numId w:val="21"/>
        </w:numPr>
        <w:rPr>
          <w:rFonts w:cs="Arial"/>
          <w:szCs w:val="22"/>
        </w:rPr>
      </w:pPr>
      <w:proofErr w:type="spellStart"/>
      <w:r w:rsidRPr="00572CBB">
        <w:rPr>
          <w:rFonts w:cs="Arial"/>
          <w:szCs w:val="22"/>
        </w:rPr>
        <w:t>script.jlink</w:t>
      </w:r>
      <w:proofErr w:type="spellEnd"/>
      <w:r>
        <w:rPr>
          <w:rFonts w:cs="Arial"/>
          <w:szCs w:val="22"/>
        </w:rPr>
        <w:t>: J-Link commander script</w:t>
      </w:r>
      <w:r w:rsidR="007F0D66">
        <w:rPr>
          <w:rFonts w:cs="Arial"/>
          <w:szCs w:val="22"/>
        </w:rPr>
        <w:t>.</w:t>
      </w:r>
    </w:p>
    <w:p w14:paraId="0B1FCCDF" w14:textId="19879A02" w:rsidR="00572CBB" w:rsidRDefault="00572CBB" w:rsidP="00265864">
      <w:pPr>
        <w:pStyle w:val="ListParagraph"/>
        <w:numPr>
          <w:ilvl w:val="0"/>
          <w:numId w:val="21"/>
        </w:numPr>
        <w:rPr>
          <w:rFonts w:cs="Arial"/>
          <w:szCs w:val="22"/>
        </w:rPr>
      </w:pPr>
      <w:r w:rsidRPr="00572CBB">
        <w:rPr>
          <w:rFonts w:cs="Arial"/>
          <w:szCs w:val="22"/>
        </w:rPr>
        <w:t>ble_app_template_pca10040e_s112.hex</w:t>
      </w:r>
      <w:r w:rsidR="00071CB7">
        <w:rPr>
          <w:rFonts w:cs="Arial"/>
          <w:szCs w:val="22"/>
        </w:rPr>
        <w:t>: firmware to download to the devices</w:t>
      </w:r>
      <w:r w:rsidR="00A2427B">
        <w:rPr>
          <w:rFonts w:cs="Arial"/>
          <w:szCs w:val="22"/>
        </w:rPr>
        <w:t>.</w:t>
      </w:r>
    </w:p>
    <w:p w14:paraId="5CCB38D9" w14:textId="3F9BB0E6" w:rsidR="00572CBB" w:rsidRDefault="00572CBB" w:rsidP="00265864">
      <w:pPr>
        <w:pStyle w:val="ListParagraph"/>
        <w:numPr>
          <w:ilvl w:val="0"/>
          <w:numId w:val="21"/>
        </w:numPr>
        <w:rPr>
          <w:rFonts w:cs="Arial"/>
          <w:szCs w:val="22"/>
        </w:rPr>
      </w:pPr>
      <w:r w:rsidRPr="00572CBB">
        <w:rPr>
          <w:rFonts w:cs="Arial"/>
          <w:szCs w:val="22"/>
        </w:rPr>
        <w:t>INIFileParser.dll</w:t>
      </w:r>
      <w:r w:rsidR="00E44B26">
        <w:rPr>
          <w:rFonts w:cs="Arial"/>
          <w:szCs w:val="22"/>
        </w:rPr>
        <w:t>: library file.</w:t>
      </w:r>
    </w:p>
    <w:p w14:paraId="59493545" w14:textId="53235E3D" w:rsidR="00D80620" w:rsidRDefault="00D63E3B" w:rsidP="00C80A84">
      <w:pPr>
        <w:pStyle w:val="Heading2"/>
      </w:pPr>
      <w:bookmarkStart w:id="16" w:name="_Toc31722453"/>
      <w:r>
        <w:t>settings.ini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3"/>
      </w:tblGrid>
      <w:tr w:rsidR="00B219C8" w14:paraId="2D1E480C" w14:textId="77777777" w:rsidTr="00B219C8">
        <w:tc>
          <w:tcPr>
            <w:tcW w:w="9963" w:type="dxa"/>
          </w:tcPr>
          <w:p w14:paraId="6325A12F" w14:textId="77777777" w:rsidR="00B219C8" w:rsidRDefault="00B219C8" w:rsidP="00131197">
            <w:pPr>
              <w:spacing w:after="120"/>
              <w:contextualSpacing/>
            </w:pPr>
            <w:r>
              <w:t>[</w:t>
            </w:r>
            <w:proofErr w:type="spellStart"/>
            <w:r>
              <w:t>SerialNo</w:t>
            </w:r>
            <w:proofErr w:type="spellEnd"/>
            <w:r>
              <w:t>]</w:t>
            </w:r>
          </w:p>
          <w:p w14:paraId="35A56C1B" w14:textId="427B3D76" w:rsidR="00B219C8" w:rsidRDefault="00B219C8" w:rsidP="00131197">
            <w:pPr>
              <w:spacing w:after="120"/>
              <w:contextualSpacing/>
            </w:pPr>
            <w:r>
              <w:t xml:space="preserve">Start = </w:t>
            </w:r>
            <w:r w:rsidR="00167380">
              <w:t>2000000</w:t>
            </w:r>
            <w:r>
              <w:t>1</w:t>
            </w:r>
          </w:p>
          <w:p w14:paraId="26310E18" w14:textId="77777777" w:rsidR="00B219C8" w:rsidRDefault="00B219C8" w:rsidP="00131197">
            <w:pPr>
              <w:spacing w:after="120"/>
              <w:contextualSpacing/>
            </w:pPr>
            <w:r>
              <w:t>Max = 100</w:t>
            </w:r>
          </w:p>
          <w:p w14:paraId="42F670BB" w14:textId="77777777" w:rsidR="00B219C8" w:rsidRDefault="00B219C8" w:rsidP="00131197">
            <w:pPr>
              <w:spacing w:after="120"/>
              <w:contextualSpacing/>
            </w:pPr>
            <w:r>
              <w:t>Length = 8</w:t>
            </w:r>
          </w:p>
          <w:p w14:paraId="034F90C0" w14:textId="77777777" w:rsidR="00B219C8" w:rsidRDefault="00B219C8" w:rsidP="00131197">
            <w:pPr>
              <w:spacing w:after="120"/>
              <w:contextualSpacing/>
            </w:pPr>
            <w:r>
              <w:t>Address = 0x2fff0</w:t>
            </w:r>
          </w:p>
          <w:p w14:paraId="1E70CEEC" w14:textId="77777777" w:rsidR="00B219C8" w:rsidRDefault="00B219C8" w:rsidP="00131197">
            <w:pPr>
              <w:spacing w:after="120"/>
              <w:contextualSpacing/>
            </w:pPr>
          </w:p>
          <w:p w14:paraId="68BEFDEA" w14:textId="77777777" w:rsidR="00B219C8" w:rsidRDefault="00B219C8" w:rsidP="00131197">
            <w:pPr>
              <w:spacing w:after="120"/>
              <w:contextualSpacing/>
            </w:pPr>
            <w:r>
              <w:t>[System]</w:t>
            </w:r>
          </w:p>
          <w:p w14:paraId="2F476CE0" w14:textId="77777777" w:rsidR="00B219C8" w:rsidRDefault="00B219C8" w:rsidP="00131197">
            <w:pPr>
              <w:spacing w:after="240"/>
              <w:contextualSpacing/>
            </w:pPr>
            <w:r>
              <w:t>JLINK = "C:\Program Files (x86)\SEGGER\JLink_V644i\JLink.exe"</w:t>
            </w:r>
          </w:p>
          <w:p w14:paraId="4BE50C86" w14:textId="65F97D43" w:rsidR="00131197" w:rsidRDefault="00131197" w:rsidP="00131197">
            <w:pPr>
              <w:spacing w:after="240"/>
              <w:contextualSpacing/>
            </w:pPr>
          </w:p>
        </w:tc>
      </w:tr>
    </w:tbl>
    <w:p w14:paraId="5186D572" w14:textId="1DF52C04" w:rsidR="00E96BA9" w:rsidRDefault="00E96BA9" w:rsidP="00EF404B">
      <w:pPr>
        <w:pStyle w:val="ListParagraph"/>
        <w:numPr>
          <w:ilvl w:val="0"/>
          <w:numId w:val="31"/>
        </w:numPr>
      </w:pPr>
      <w:proofErr w:type="spellStart"/>
      <w:r>
        <w:t>SerialNo</w:t>
      </w:r>
      <w:proofErr w:type="spellEnd"/>
    </w:p>
    <w:p w14:paraId="0EE33769" w14:textId="6F921043" w:rsidR="00B219C8" w:rsidRDefault="00EF404B" w:rsidP="00E96BA9">
      <w:pPr>
        <w:pStyle w:val="ListParagraph"/>
        <w:numPr>
          <w:ilvl w:val="1"/>
          <w:numId w:val="31"/>
        </w:numPr>
      </w:pPr>
      <w:r>
        <w:t>Start: Start value of serial number to write to the devices.</w:t>
      </w:r>
    </w:p>
    <w:p w14:paraId="7A9AD3B7" w14:textId="03C12D1F" w:rsidR="00EF404B" w:rsidRDefault="00EF404B" w:rsidP="00E96BA9">
      <w:pPr>
        <w:pStyle w:val="ListParagraph"/>
        <w:numPr>
          <w:ilvl w:val="1"/>
          <w:numId w:val="31"/>
        </w:numPr>
      </w:pPr>
      <w:r>
        <w:t>Max: maximum number of devices to write to.</w:t>
      </w:r>
    </w:p>
    <w:p w14:paraId="24ECA72D" w14:textId="7DA42662" w:rsidR="004E31A0" w:rsidRDefault="004E31A0" w:rsidP="00E96BA9">
      <w:pPr>
        <w:pStyle w:val="ListParagraph"/>
        <w:numPr>
          <w:ilvl w:val="1"/>
          <w:numId w:val="31"/>
        </w:numPr>
      </w:pPr>
      <w:r>
        <w:t>Length: The length of serial number (It is fixed to 8).</w:t>
      </w:r>
    </w:p>
    <w:p w14:paraId="1D616B99" w14:textId="4A0DAEEC" w:rsidR="004E31A0" w:rsidRDefault="004E31A0" w:rsidP="00E96BA9">
      <w:pPr>
        <w:pStyle w:val="ListParagraph"/>
        <w:numPr>
          <w:ilvl w:val="1"/>
          <w:numId w:val="31"/>
        </w:numPr>
      </w:pPr>
      <w:r>
        <w:t>Address: Address of serial number in flash memory (It is fixed to 0x2fff0).</w:t>
      </w:r>
    </w:p>
    <w:p w14:paraId="18C651DB" w14:textId="43023176" w:rsidR="00E96BA9" w:rsidRDefault="00E96BA9" w:rsidP="00EF404B">
      <w:pPr>
        <w:pStyle w:val="ListParagraph"/>
        <w:numPr>
          <w:ilvl w:val="0"/>
          <w:numId w:val="31"/>
        </w:numPr>
      </w:pPr>
      <w:r>
        <w:t>System</w:t>
      </w:r>
    </w:p>
    <w:p w14:paraId="09FC6689" w14:textId="6B38D217" w:rsidR="005459A8" w:rsidRPr="00B219C8" w:rsidRDefault="005459A8" w:rsidP="00E96BA9">
      <w:pPr>
        <w:pStyle w:val="ListParagraph"/>
        <w:numPr>
          <w:ilvl w:val="1"/>
          <w:numId w:val="31"/>
        </w:numPr>
      </w:pPr>
      <w:r>
        <w:t>JLINK:</w:t>
      </w:r>
      <w:r w:rsidR="009B6F80">
        <w:t xml:space="preserve"> The full path to J-Link software.</w:t>
      </w:r>
    </w:p>
    <w:p w14:paraId="74F613CD" w14:textId="77777777" w:rsidR="00D63E3B" w:rsidRPr="00D63E3B" w:rsidRDefault="00D63E3B" w:rsidP="00D63E3B"/>
    <w:p w14:paraId="4697A2E3" w14:textId="796CE56A" w:rsidR="00DA3B17" w:rsidRDefault="0002378C" w:rsidP="00C80A84">
      <w:pPr>
        <w:pStyle w:val="Heading1"/>
      </w:pPr>
      <w:bookmarkStart w:id="17" w:name="_Toc31722454"/>
      <w:r>
        <w:lastRenderedPageBreak/>
        <w:t xml:space="preserve">Run </w:t>
      </w:r>
      <w:bookmarkEnd w:id="14"/>
      <w:bookmarkEnd w:id="15"/>
      <w:r w:rsidR="004C20B1">
        <w:t>application</w:t>
      </w:r>
      <w:bookmarkEnd w:id="17"/>
    </w:p>
    <w:p w14:paraId="52EA1678" w14:textId="0BB7BE48" w:rsidR="00865F49" w:rsidRPr="00865F49" w:rsidRDefault="00865F49" w:rsidP="00865F49">
      <w:r>
        <w:t>When application starts, it will show a serial number.</w:t>
      </w:r>
      <w:r w:rsidR="00F71C7C">
        <w:t xml:space="preserve"> This serial number will be written to the device if we click “Start” button.</w:t>
      </w:r>
    </w:p>
    <w:p w14:paraId="6EAF1179" w14:textId="4D4679ED" w:rsidR="00513900" w:rsidRDefault="003A7FF9" w:rsidP="00513900">
      <w:pPr>
        <w:jc w:val="center"/>
      </w:pPr>
      <w:r>
        <w:rPr>
          <w:noProof/>
        </w:rPr>
        <w:drawing>
          <wp:inline distT="0" distB="0" distL="0" distR="0" wp14:anchorId="23C04633" wp14:editId="2251E8D9">
            <wp:extent cx="602932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3315" w14:textId="24F6383F" w:rsidR="00513900" w:rsidRDefault="00B5463A" w:rsidP="00B5463A">
      <w:r>
        <w:t>When we click “Start” button, the application will download the firmware and write the serial number to the device.</w:t>
      </w:r>
    </w:p>
    <w:p w14:paraId="4D0FB827" w14:textId="15FE4C5F" w:rsidR="00513900" w:rsidRPr="00513900" w:rsidRDefault="00513900" w:rsidP="00513900">
      <w:pPr>
        <w:jc w:val="center"/>
      </w:pPr>
      <w:r>
        <w:rPr>
          <w:noProof/>
        </w:rPr>
        <w:drawing>
          <wp:inline distT="0" distB="0" distL="0" distR="0" wp14:anchorId="66A53B3E" wp14:editId="4FB96256">
            <wp:extent cx="4028440" cy="1354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7AFD" w14:textId="4DAADEF7" w:rsidR="00BC0370" w:rsidRDefault="00DC040B" w:rsidP="00DC040B">
      <w:pPr>
        <w:keepNext/>
      </w:pPr>
      <w:r>
        <w:lastRenderedPageBreak/>
        <w:t>After the download is successful, the serial number will be increased.</w:t>
      </w:r>
    </w:p>
    <w:p w14:paraId="2F389614" w14:textId="05B6450A" w:rsidR="00783574" w:rsidRDefault="00C4136A" w:rsidP="00DC040B">
      <w:pPr>
        <w:keepNext/>
      </w:pPr>
      <w:r>
        <w:t>T</w:t>
      </w:r>
      <w:r w:rsidR="00783574">
        <w:t>he maximum number of devices</w:t>
      </w:r>
      <w:r>
        <w:t xml:space="preserve"> will also be decreased</w:t>
      </w:r>
      <w:r w:rsidR="00DE737F">
        <w:t>.</w:t>
      </w:r>
    </w:p>
    <w:p w14:paraId="3C833B44" w14:textId="16E75F91" w:rsidR="00020626" w:rsidRDefault="00020626" w:rsidP="00DC040B">
      <w:pPr>
        <w:keepNext/>
      </w:pPr>
      <w:r>
        <w:t xml:space="preserve">Below message box will be shown when </w:t>
      </w:r>
      <w:r w:rsidR="00616140">
        <w:t xml:space="preserve">the maximum count </w:t>
      </w:r>
      <w:r w:rsidR="00F13704">
        <w:t>is</w:t>
      </w:r>
      <w:r w:rsidR="00616140">
        <w:t xml:space="preserve"> reached.</w:t>
      </w:r>
      <w:r w:rsidR="00A73D14">
        <w:t xml:space="preserve"> </w:t>
      </w:r>
    </w:p>
    <w:p w14:paraId="40FD3277" w14:textId="454A0070" w:rsidR="00783574" w:rsidRDefault="00783574" w:rsidP="00783574">
      <w:pPr>
        <w:keepNext/>
        <w:jc w:val="center"/>
      </w:pPr>
      <w:r>
        <w:rPr>
          <w:noProof/>
        </w:rPr>
        <w:drawing>
          <wp:inline distT="0" distB="0" distL="0" distR="0" wp14:anchorId="0E9426B4" wp14:editId="649D7685">
            <wp:extent cx="1647825" cy="1266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9C75" w14:textId="76EA8F90" w:rsidR="005736AF" w:rsidRDefault="005736AF" w:rsidP="005736AF">
      <w:pPr>
        <w:keepNext/>
      </w:pPr>
      <w:r>
        <w:t>And “Start” button will be disabled</w:t>
      </w:r>
      <w:r w:rsidR="004A7B46">
        <w:t xml:space="preserve"> when the maximum count is reached</w:t>
      </w:r>
      <w:r>
        <w:t>.</w:t>
      </w:r>
    </w:p>
    <w:p w14:paraId="68F9B486" w14:textId="34B6B35E" w:rsidR="00F97A2A" w:rsidRDefault="00F97A2A" w:rsidP="00783574">
      <w:pPr>
        <w:keepNext/>
        <w:jc w:val="center"/>
      </w:pPr>
      <w:r>
        <w:rPr>
          <w:noProof/>
        </w:rPr>
        <w:drawing>
          <wp:inline distT="0" distB="0" distL="0" distR="0" wp14:anchorId="600BEAD9" wp14:editId="443D6E88">
            <wp:extent cx="6029325" cy="260985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F0EE" w14:textId="77777777" w:rsidR="005A63AE" w:rsidRDefault="005A63AE" w:rsidP="005A63AE">
      <w:pPr>
        <w:pStyle w:val="Heading1"/>
        <w:numPr>
          <w:ilvl w:val="0"/>
          <w:numId w:val="1"/>
        </w:numPr>
      </w:pPr>
      <w:bookmarkStart w:id="18" w:name="_Toc491868066"/>
      <w:bookmarkStart w:id="19" w:name="_Toc31722455"/>
      <w:r>
        <w:lastRenderedPageBreak/>
        <w:t>Revision history</w:t>
      </w:r>
      <w:bookmarkEnd w:id="18"/>
      <w:bookmarkEnd w:id="19"/>
    </w:p>
    <w:tbl>
      <w:tblPr>
        <w:tblW w:w="9990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0"/>
        <w:gridCol w:w="1530"/>
        <w:gridCol w:w="1350"/>
        <w:gridCol w:w="6480"/>
      </w:tblGrid>
      <w:tr w:rsidR="005A63AE" w:rsidRPr="00790E1D" w14:paraId="7A8B25C4" w14:textId="77777777" w:rsidTr="007C72BC">
        <w:trPr>
          <w:cantSplit/>
        </w:trPr>
        <w:tc>
          <w:tcPr>
            <w:tcW w:w="630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F1C9582" w14:textId="77777777" w:rsidR="005A63AE" w:rsidRPr="00790E1D" w:rsidRDefault="005A63AE" w:rsidP="007C72BC">
            <w:pPr>
              <w:pStyle w:val="tablehead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Rev.</w:t>
            </w:r>
          </w:p>
        </w:tc>
        <w:tc>
          <w:tcPr>
            <w:tcW w:w="1530" w:type="dxa"/>
            <w:vMerge w:val="restar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6A054CC" w14:textId="77777777" w:rsidR="005A63AE" w:rsidRPr="00790E1D" w:rsidRDefault="005A63AE" w:rsidP="007C72BC">
            <w:pPr>
              <w:pStyle w:val="tablehead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Date</w:t>
            </w:r>
          </w:p>
        </w:tc>
        <w:tc>
          <w:tcPr>
            <w:tcW w:w="7830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5FE1F544" w14:textId="77777777" w:rsidR="005A63AE" w:rsidRPr="00790E1D" w:rsidRDefault="005A63AE" w:rsidP="007C72BC">
            <w:pPr>
              <w:pStyle w:val="tablehead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Description</w:t>
            </w:r>
          </w:p>
        </w:tc>
      </w:tr>
      <w:tr w:rsidR="005A63AE" w:rsidRPr="00790E1D" w14:paraId="0BD931F2" w14:textId="77777777" w:rsidTr="007C72BC">
        <w:trPr>
          <w:cantSplit/>
        </w:trPr>
        <w:tc>
          <w:tcPr>
            <w:tcW w:w="63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734B7E7" w14:textId="77777777" w:rsidR="005A63AE" w:rsidRPr="00790E1D" w:rsidRDefault="005A63AE" w:rsidP="007C72BC">
            <w:pPr>
              <w:pStyle w:val="tablehead"/>
              <w:rPr>
                <w:rFonts w:ascii="Times New Roman" w:hAnsi="Times New Roman"/>
                <w:szCs w:val="18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bottom w:val="single" w:sz="8" w:space="0" w:color="auto"/>
            </w:tcBorders>
          </w:tcPr>
          <w:p w14:paraId="4C8001BE" w14:textId="77777777" w:rsidR="005A63AE" w:rsidRPr="00790E1D" w:rsidRDefault="005A63AE" w:rsidP="007C72BC">
            <w:pPr>
              <w:pStyle w:val="tablehead"/>
              <w:rPr>
                <w:rFonts w:ascii="Times New Roman" w:hAnsi="Times New Roman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8" w:space="0" w:color="auto"/>
            </w:tcBorders>
          </w:tcPr>
          <w:p w14:paraId="65CFB448" w14:textId="77777777" w:rsidR="005A63AE" w:rsidRPr="00790E1D" w:rsidRDefault="005A63AE" w:rsidP="007C72BC">
            <w:pPr>
              <w:pStyle w:val="tablehead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Page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8" w:space="0" w:color="auto"/>
            </w:tcBorders>
          </w:tcPr>
          <w:p w14:paraId="6C441B53" w14:textId="77777777" w:rsidR="005A63AE" w:rsidRPr="00790E1D" w:rsidRDefault="005A63AE" w:rsidP="007C72BC">
            <w:pPr>
              <w:pStyle w:val="tablehead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Summary</w:t>
            </w:r>
          </w:p>
        </w:tc>
      </w:tr>
      <w:tr w:rsidR="005A63AE" w:rsidRPr="00790E1D" w14:paraId="6B5E87F1" w14:textId="77777777" w:rsidTr="007C72BC"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</w:tcPr>
          <w:p w14:paraId="265DCEE2" w14:textId="77777777" w:rsidR="005A63AE" w:rsidRPr="00790E1D" w:rsidRDefault="005A63AE" w:rsidP="007C72BC">
            <w:pPr>
              <w:pStyle w:val="tablebody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1.</w:t>
            </w:r>
            <w:r>
              <w:rPr>
                <w:rFonts w:ascii="Times New Roman" w:hAnsi="Times New Roman"/>
                <w:szCs w:val="18"/>
              </w:rPr>
              <w:t>0</w:t>
            </w: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77D66FE4" w14:textId="74FE3C9C" w:rsidR="005A63AE" w:rsidRPr="00790E1D" w:rsidRDefault="00B314BE" w:rsidP="007C72BC">
            <w:pPr>
              <w:pStyle w:val="tablebody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Feb</w:t>
            </w:r>
            <w:r w:rsidR="005A63AE" w:rsidRPr="00790E1D">
              <w:rPr>
                <w:rFonts w:ascii="Times New Roman" w:hAnsi="Times New Roman"/>
                <w:szCs w:val="18"/>
              </w:rPr>
              <w:t xml:space="preserve"> </w:t>
            </w:r>
            <w:r>
              <w:rPr>
                <w:rFonts w:ascii="Times New Roman" w:hAnsi="Times New Roman"/>
                <w:szCs w:val="18"/>
              </w:rPr>
              <w:t>04</w:t>
            </w:r>
            <w:r w:rsidR="009B5851">
              <w:rPr>
                <w:rFonts w:ascii="Times New Roman" w:hAnsi="Times New Roman"/>
                <w:szCs w:val="18"/>
                <w:vertAlign w:val="superscript"/>
              </w:rPr>
              <w:t>th</w:t>
            </w:r>
            <w:r w:rsidR="005A63AE" w:rsidRPr="00790E1D">
              <w:rPr>
                <w:rFonts w:ascii="Times New Roman" w:hAnsi="Times New Roman"/>
                <w:szCs w:val="18"/>
              </w:rPr>
              <w:t>, 20</w:t>
            </w:r>
            <w:r>
              <w:rPr>
                <w:rFonts w:ascii="Times New Roman" w:hAnsi="Times New Roman"/>
                <w:szCs w:val="18"/>
              </w:rPr>
              <w:t>20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788F7C14" w14:textId="77777777" w:rsidR="005A63AE" w:rsidRPr="00790E1D" w:rsidRDefault="005A63AE" w:rsidP="007C72BC">
            <w:pPr>
              <w:pStyle w:val="tablebody"/>
              <w:jc w:val="center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-</w:t>
            </w:r>
          </w:p>
        </w:tc>
        <w:tc>
          <w:tcPr>
            <w:tcW w:w="6480" w:type="dxa"/>
            <w:tcBorders>
              <w:top w:val="single" w:sz="8" w:space="0" w:color="auto"/>
              <w:bottom w:val="single" w:sz="8" w:space="0" w:color="auto"/>
            </w:tcBorders>
          </w:tcPr>
          <w:p w14:paraId="33980E04" w14:textId="77777777" w:rsidR="005A63AE" w:rsidRPr="00790E1D" w:rsidRDefault="005A63AE" w:rsidP="007C72BC">
            <w:pPr>
              <w:pStyle w:val="tablebody"/>
              <w:rPr>
                <w:rFonts w:ascii="Times New Roman" w:hAnsi="Times New Roman"/>
                <w:szCs w:val="18"/>
              </w:rPr>
            </w:pPr>
            <w:r w:rsidRPr="00790E1D">
              <w:rPr>
                <w:rFonts w:ascii="Times New Roman" w:hAnsi="Times New Roman"/>
                <w:szCs w:val="18"/>
              </w:rPr>
              <w:t>First release</w:t>
            </w:r>
          </w:p>
        </w:tc>
      </w:tr>
      <w:tr w:rsidR="00A50EE0" w:rsidRPr="00790E1D" w14:paraId="757D6F1F" w14:textId="77777777" w:rsidTr="007C72BC"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</w:tcPr>
          <w:p w14:paraId="2492163F" w14:textId="77777777" w:rsidR="00A50EE0" w:rsidRPr="00790E1D" w:rsidRDefault="00A50EE0" w:rsidP="007C72BC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136C45BB" w14:textId="77777777" w:rsidR="00A50EE0" w:rsidRPr="00521CA6" w:rsidRDefault="00A50EE0" w:rsidP="007C72BC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3BBBDE6A" w14:textId="77777777" w:rsidR="00A50EE0" w:rsidRPr="00790E1D" w:rsidRDefault="00A50EE0" w:rsidP="007C72BC">
            <w:pPr>
              <w:pStyle w:val="tablebody"/>
              <w:jc w:val="center"/>
              <w:rPr>
                <w:rFonts w:ascii="Times New Roman" w:hAnsi="Times New Roman"/>
                <w:szCs w:val="18"/>
              </w:rPr>
            </w:pPr>
          </w:p>
        </w:tc>
        <w:tc>
          <w:tcPr>
            <w:tcW w:w="6480" w:type="dxa"/>
            <w:tcBorders>
              <w:top w:val="single" w:sz="8" w:space="0" w:color="auto"/>
              <w:bottom w:val="single" w:sz="8" w:space="0" w:color="auto"/>
            </w:tcBorders>
          </w:tcPr>
          <w:p w14:paraId="31506D4A" w14:textId="77777777" w:rsidR="00A50EE0" w:rsidRPr="00790E1D" w:rsidRDefault="00A50EE0" w:rsidP="007C72BC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</w:tr>
      <w:tr w:rsidR="004B25D5" w:rsidRPr="00790E1D" w14:paraId="05F3D9B2" w14:textId="77777777" w:rsidTr="007C72BC"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</w:tcPr>
          <w:p w14:paraId="681CDDCA" w14:textId="77777777" w:rsidR="004B25D5" w:rsidRDefault="004B25D5" w:rsidP="007C72BC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36756D05" w14:textId="77777777" w:rsidR="004B25D5" w:rsidRDefault="004B25D5" w:rsidP="008D7793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51E41C1A" w14:textId="77777777" w:rsidR="004B25D5" w:rsidRDefault="004B25D5" w:rsidP="007C72BC">
            <w:pPr>
              <w:pStyle w:val="tablebody"/>
              <w:jc w:val="center"/>
              <w:rPr>
                <w:rFonts w:ascii="Times New Roman" w:hAnsi="Times New Roman"/>
                <w:szCs w:val="18"/>
              </w:rPr>
            </w:pPr>
          </w:p>
        </w:tc>
        <w:tc>
          <w:tcPr>
            <w:tcW w:w="6480" w:type="dxa"/>
            <w:tcBorders>
              <w:top w:val="single" w:sz="8" w:space="0" w:color="auto"/>
              <w:bottom w:val="single" w:sz="8" w:space="0" w:color="auto"/>
            </w:tcBorders>
          </w:tcPr>
          <w:p w14:paraId="3716EFA2" w14:textId="77777777" w:rsidR="004B25D5" w:rsidRDefault="004B25D5" w:rsidP="007C72BC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</w:tr>
      <w:tr w:rsidR="009E7859" w:rsidRPr="00790E1D" w14:paraId="5468AF1D" w14:textId="77777777" w:rsidTr="007C72BC">
        <w:tc>
          <w:tcPr>
            <w:tcW w:w="630" w:type="dxa"/>
            <w:tcBorders>
              <w:top w:val="single" w:sz="8" w:space="0" w:color="auto"/>
              <w:bottom w:val="single" w:sz="8" w:space="0" w:color="auto"/>
            </w:tcBorders>
          </w:tcPr>
          <w:p w14:paraId="76F32BD8" w14:textId="77777777" w:rsidR="009E7859" w:rsidRDefault="009E7859" w:rsidP="007C72BC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  <w:tc>
          <w:tcPr>
            <w:tcW w:w="1530" w:type="dxa"/>
            <w:tcBorders>
              <w:top w:val="single" w:sz="8" w:space="0" w:color="auto"/>
              <w:bottom w:val="single" w:sz="8" w:space="0" w:color="auto"/>
            </w:tcBorders>
          </w:tcPr>
          <w:p w14:paraId="69E607C9" w14:textId="77777777" w:rsidR="009E7859" w:rsidRDefault="009E7859" w:rsidP="008D7793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38C58FD9" w14:textId="77777777" w:rsidR="009E7859" w:rsidRDefault="009E7859" w:rsidP="007C72BC">
            <w:pPr>
              <w:pStyle w:val="tablebody"/>
              <w:jc w:val="center"/>
              <w:rPr>
                <w:rFonts w:ascii="Times New Roman" w:hAnsi="Times New Roman"/>
                <w:szCs w:val="18"/>
              </w:rPr>
            </w:pPr>
          </w:p>
        </w:tc>
        <w:tc>
          <w:tcPr>
            <w:tcW w:w="6480" w:type="dxa"/>
            <w:tcBorders>
              <w:top w:val="single" w:sz="8" w:space="0" w:color="auto"/>
              <w:bottom w:val="single" w:sz="8" w:space="0" w:color="auto"/>
            </w:tcBorders>
          </w:tcPr>
          <w:p w14:paraId="0E2C4BE8" w14:textId="77777777" w:rsidR="009E7859" w:rsidRDefault="009E7859" w:rsidP="007C72BC">
            <w:pPr>
              <w:pStyle w:val="tablebody"/>
              <w:rPr>
                <w:rFonts w:ascii="Times New Roman" w:hAnsi="Times New Roman"/>
                <w:szCs w:val="18"/>
              </w:rPr>
            </w:pPr>
          </w:p>
        </w:tc>
      </w:tr>
    </w:tbl>
    <w:p w14:paraId="4F12CF57" w14:textId="77777777" w:rsidR="005A63AE" w:rsidRPr="005A63AE" w:rsidRDefault="005A63AE" w:rsidP="005A63AE">
      <w:pPr>
        <w:rPr>
          <w:rFonts w:cs="Arial"/>
          <w:i/>
          <w:szCs w:val="22"/>
        </w:rPr>
      </w:pPr>
    </w:p>
    <w:sectPr w:rsidR="005A63AE" w:rsidRPr="005A63AE" w:rsidSect="007B7822">
      <w:headerReference w:type="default" r:id="rId19"/>
      <w:footerReference w:type="default" r:id="rId20"/>
      <w:pgSz w:w="11907" w:h="16840" w:code="9"/>
      <w:pgMar w:top="1584" w:right="1080" w:bottom="1138" w:left="1080" w:header="677" w:footer="6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D55A2" w14:textId="77777777" w:rsidR="005574CB" w:rsidRDefault="005574CB">
      <w:r>
        <w:separator/>
      </w:r>
    </w:p>
  </w:endnote>
  <w:endnote w:type="continuationSeparator" w:id="0">
    <w:p w14:paraId="6FEFC05A" w14:textId="77777777" w:rsidR="005574CB" w:rsidRDefault="00557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55147" w14:textId="77777777" w:rsidR="00DE480A" w:rsidRPr="008F1F51" w:rsidRDefault="00DE480A" w:rsidP="00884979">
    <w:pPr>
      <w:pStyle w:val="Footer"/>
      <w:pBdr>
        <w:top w:val="none" w:sz="0" w:space="0" w:color="auto"/>
      </w:pBdr>
      <w:tabs>
        <w:tab w:val="clear" w:pos="4820"/>
        <w:tab w:val="clear" w:pos="9639"/>
        <w:tab w:val="left" w:pos="8248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6088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364448" w14:textId="2692E9C6" w:rsidR="00DE480A" w:rsidRDefault="00DE480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182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182D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E63442" w14:textId="77777777" w:rsidR="00DE480A" w:rsidRPr="00305A45" w:rsidRDefault="00DE480A" w:rsidP="003648A1">
    <w:pPr>
      <w:pStyle w:val="Footer"/>
      <w:pBdr>
        <w:top w:val="none" w:sz="0" w:space="0" w:color="auto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1192249"/>
      <w:docPartObj>
        <w:docPartGallery w:val="Page Numbers (Top of Page)"/>
        <w:docPartUnique/>
      </w:docPartObj>
    </w:sdtPr>
    <w:sdtEndPr/>
    <w:sdtContent>
      <w:p w14:paraId="0D7873E0" w14:textId="6FE0658B" w:rsidR="00DE480A" w:rsidRDefault="00DE480A" w:rsidP="00906D8A">
        <w:pPr>
          <w:pStyle w:val="Footer"/>
          <w:jc w:val="right"/>
          <w:rPr>
            <w:rFonts w:ascii="Times New Roman" w:hAnsi="Times New Roman"/>
            <w:sz w:val="20"/>
          </w:rPr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3182D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3182D">
          <w:rPr>
            <w:b/>
            <w:bCs/>
            <w:noProof/>
          </w:rPr>
          <w:t>33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10205B4" w14:textId="77777777" w:rsidR="00DE480A" w:rsidRDefault="00DE480A" w:rsidP="00906D8A">
    <w:pPr>
      <w:pStyle w:val="Footer"/>
      <w:pBdr>
        <w:top w:val="single" w:sz="4" w:space="1" w:color="D9D9D9" w:themeColor="background1" w:themeShade="D9"/>
      </w:pBdr>
      <w:jc w:val="righ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A13A0" w14:textId="77777777" w:rsidR="005574CB" w:rsidRDefault="005574CB">
      <w:r>
        <w:separator/>
      </w:r>
    </w:p>
  </w:footnote>
  <w:footnote w:type="continuationSeparator" w:id="0">
    <w:p w14:paraId="19FBC1A4" w14:textId="77777777" w:rsidR="005574CB" w:rsidRDefault="00557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AAD6B" w14:textId="77777777" w:rsidR="00DE480A" w:rsidRDefault="00DE480A" w:rsidP="008F1F51">
    <w:pPr>
      <w:pStyle w:val="Header"/>
      <w:pBdr>
        <w:bottom w:val="none" w:sz="0" w:space="0" w:color="auto"/>
      </w:pBdr>
      <w:tabs>
        <w:tab w:val="left" w:pos="7895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A16F" w14:textId="77777777" w:rsidR="00DE480A" w:rsidRPr="008F1F51" w:rsidRDefault="00DE480A" w:rsidP="008F1F5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4993F" w14:textId="5E92C628" w:rsidR="00DE480A" w:rsidRPr="007B7822" w:rsidRDefault="00EF404B" w:rsidP="007B7822">
    <w:pPr>
      <w:pStyle w:val="Header"/>
      <w:rPr>
        <w:i/>
        <w:color w:val="808080" w:themeColor="background1" w:themeShade="80"/>
        <w:sz w:val="24"/>
        <w:szCs w:val="24"/>
      </w:rPr>
    </w:pPr>
    <w:r w:rsidRPr="00F65191">
      <w:rPr>
        <w:noProof/>
      </w:rPr>
      <w:drawing>
        <wp:anchor distT="0" distB="0" distL="114300" distR="114300" simplePos="0" relativeHeight="251662336" behindDoc="1" locked="0" layoutInCell="1" allowOverlap="1" wp14:anchorId="3FC8E2C5" wp14:editId="73B9B242">
          <wp:simplePos x="0" y="0"/>
          <wp:positionH relativeFrom="column">
            <wp:posOffset>5296451</wp:posOffset>
          </wp:positionH>
          <wp:positionV relativeFrom="paragraph">
            <wp:posOffset>-250130</wp:posOffset>
          </wp:positionV>
          <wp:extent cx="1080000" cy="685424"/>
          <wp:effectExtent l="0" t="0" r="6350" b="63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6" descr="800px-Renesas_Electronics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6854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480A">
      <w:rPr>
        <w:rFonts w:ascii="Times New Roman" w:hAnsi="Times New Roman"/>
        <w:i/>
        <w:color w:val="808080" w:themeColor="background1" w:themeShade="80"/>
        <w:sz w:val="24"/>
        <w:szCs w:val="24"/>
      </w:rPr>
      <w:t xml:space="preserve">User manual for </w:t>
    </w:r>
    <w:r w:rsidR="00B07CB2">
      <w:rPr>
        <w:rFonts w:ascii="Times New Roman" w:hAnsi="Times New Roman"/>
        <w:i/>
        <w:color w:val="808080" w:themeColor="background1" w:themeShade="80"/>
        <w:sz w:val="24"/>
        <w:szCs w:val="24"/>
      </w:rPr>
      <w:t>Firmware Downloader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singleLevel"/>
    <w:tmpl w:val="9B242692"/>
    <w:name w:val="WW8Num22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/>
      </w:rPr>
    </w:lvl>
  </w:abstractNum>
  <w:abstractNum w:abstractNumId="1" w15:restartNumberingAfterBreak="0">
    <w:nsid w:val="01096066"/>
    <w:multiLevelType w:val="hybridMultilevel"/>
    <w:tmpl w:val="CA081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60F7C"/>
    <w:multiLevelType w:val="hybridMultilevel"/>
    <w:tmpl w:val="756E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4402"/>
    <w:multiLevelType w:val="hybridMultilevel"/>
    <w:tmpl w:val="7A18642C"/>
    <w:lvl w:ilvl="0" w:tplc="0409000F">
      <w:start w:val="1"/>
      <w:numFmt w:val="decimal"/>
      <w:lvlText w:val="%1."/>
      <w:lvlJc w:val="left"/>
      <w:pPr>
        <w:ind w:left="1519" w:hanging="360"/>
      </w:pPr>
    </w:lvl>
    <w:lvl w:ilvl="1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4" w15:restartNumberingAfterBreak="0">
    <w:nsid w:val="0DEE27C9"/>
    <w:multiLevelType w:val="hybridMultilevel"/>
    <w:tmpl w:val="FA3EB586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5" w15:restartNumberingAfterBreak="0">
    <w:nsid w:val="153969B9"/>
    <w:multiLevelType w:val="hybridMultilevel"/>
    <w:tmpl w:val="7590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74F4"/>
    <w:multiLevelType w:val="hybridMultilevel"/>
    <w:tmpl w:val="0B76E7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E45EAE"/>
    <w:multiLevelType w:val="hybridMultilevel"/>
    <w:tmpl w:val="7A18642C"/>
    <w:lvl w:ilvl="0" w:tplc="0409000F">
      <w:start w:val="1"/>
      <w:numFmt w:val="decimal"/>
      <w:lvlText w:val="%1."/>
      <w:lvlJc w:val="left"/>
      <w:pPr>
        <w:ind w:left="1519" w:hanging="360"/>
      </w:pPr>
    </w:lvl>
    <w:lvl w:ilvl="1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8" w15:restartNumberingAfterBreak="0">
    <w:nsid w:val="1EB835CC"/>
    <w:multiLevelType w:val="hybridMultilevel"/>
    <w:tmpl w:val="21BC7EDE"/>
    <w:lvl w:ilvl="0" w:tplc="004CA038">
      <w:start w:val="1"/>
      <w:numFmt w:val="bullet"/>
      <w:lvlRestart w:val="0"/>
      <w:pStyle w:val="table1unordered"/>
      <w:lvlText w:val=""/>
      <w:lvlJc w:val="left"/>
      <w:pPr>
        <w:tabs>
          <w:tab w:val="num" w:pos="346"/>
        </w:tabs>
        <w:ind w:left="34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7F57"/>
    <w:multiLevelType w:val="hybridMultilevel"/>
    <w:tmpl w:val="F1E47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26D27EE9"/>
    <w:multiLevelType w:val="hybridMultilevel"/>
    <w:tmpl w:val="11EA8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F70F09"/>
    <w:multiLevelType w:val="hybridMultilevel"/>
    <w:tmpl w:val="06788E08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3" w15:restartNumberingAfterBreak="0">
    <w:nsid w:val="2E39054B"/>
    <w:multiLevelType w:val="hybridMultilevel"/>
    <w:tmpl w:val="617A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235C4"/>
    <w:multiLevelType w:val="multilevel"/>
    <w:tmpl w:val="221E4DB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35F817D2"/>
    <w:multiLevelType w:val="hybridMultilevel"/>
    <w:tmpl w:val="1CDC8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40A27"/>
    <w:multiLevelType w:val="hybridMultilevel"/>
    <w:tmpl w:val="F6F4A06E"/>
    <w:lvl w:ilvl="0" w:tplc="DB944C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64DBB"/>
    <w:multiLevelType w:val="hybridMultilevel"/>
    <w:tmpl w:val="7758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A28FF"/>
    <w:multiLevelType w:val="hybridMultilevel"/>
    <w:tmpl w:val="7A18642C"/>
    <w:lvl w:ilvl="0" w:tplc="0409000F">
      <w:start w:val="1"/>
      <w:numFmt w:val="decimal"/>
      <w:lvlText w:val="%1."/>
      <w:lvlJc w:val="left"/>
      <w:pPr>
        <w:ind w:left="1519" w:hanging="360"/>
      </w:pPr>
    </w:lvl>
    <w:lvl w:ilvl="1" w:tplc="0409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21" w15:restartNumberingAfterBreak="0">
    <w:nsid w:val="4090255E"/>
    <w:multiLevelType w:val="hybridMultilevel"/>
    <w:tmpl w:val="0116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31B8B"/>
    <w:multiLevelType w:val="hybridMultilevel"/>
    <w:tmpl w:val="CCB83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176EC8"/>
    <w:multiLevelType w:val="hybridMultilevel"/>
    <w:tmpl w:val="73FE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276D52"/>
    <w:multiLevelType w:val="hybridMultilevel"/>
    <w:tmpl w:val="58FC4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94666"/>
    <w:multiLevelType w:val="multilevel"/>
    <w:tmpl w:val="8426394A"/>
    <w:name w:val="Bullet 132"/>
    <w:lvl w:ilvl="0">
      <w:start w:val="1"/>
      <w:numFmt w:val="decimal"/>
      <w:lvlText w:val="%1"/>
      <w:lvlJc w:val="left"/>
      <w:pPr>
        <w:tabs>
          <w:tab w:val="num" w:pos="0"/>
        </w:tabs>
        <w:ind w:left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8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-567"/>
        </w:tabs>
        <w:ind w:left="-567"/>
      </w:pPr>
      <w:rPr>
        <w:rFonts w:ascii="Arial" w:hAnsi="Arial" w:cs="Arial"/>
        <w:b/>
        <w:bCs w:val="0"/>
        <w:i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/>
      </w:pPr>
      <w:rPr>
        <w:rFonts w:ascii="Courier New" w:hAnsi="Courier New" w:cs="Courier New" w:hint="default"/>
        <w:b w:val="0"/>
        <w:bCs w:val="0"/>
        <w:i w:val="0"/>
        <w:iCs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-567"/>
        </w:tabs>
        <w:ind w:left="-56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-567"/>
        </w:tabs>
        <w:ind w:left="-56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-567"/>
        </w:tabs>
        <w:ind w:left="-56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693"/>
        </w:tabs>
        <w:ind w:left="693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-567"/>
        </w:tabs>
        <w:ind w:left="-56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2"/>
        <w:szCs w:val="22"/>
        <w:u w:val="none"/>
        <w:vertAlign w:val="baseline"/>
      </w:rPr>
    </w:lvl>
  </w:abstractNum>
  <w:abstractNum w:abstractNumId="27" w15:restartNumberingAfterBreak="0">
    <w:nsid w:val="5C4D39D9"/>
    <w:multiLevelType w:val="hybridMultilevel"/>
    <w:tmpl w:val="FD020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04B7A3F"/>
    <w:multiLevelType w:val="hybridMultilevel"/>
    <w:tmpl w:val="06B8334C"/>
    <w:lvl w:ilvl="0" w:tplc="879A9882">
      <w:numFmt w:val="bullet"/>
      <w:pStyle w:val="Bullet-2"/>
      <w:lvlText w:val="・"/>
      <w:lvlJc w:val="left"/>
      <w:pPr>
        <w:tabs>
          <w:tab w:val="num" w:pos="786"/>
        </w:tabs>
        <w:ind w:left="786" w:hanging="360"/>
      </w:pPr>
      <w:rPr>
        <w:rFonts w:ascii="@MS Mincho" w:eastAsia="@MS Mincho" w:hAnsi="@MS Mincho" w:hint="eastAsia"/>
        <w:color w:val="auto"/>
      </w:rPr>
    </w:lvl>
    <w:lvl w:ilvl="1" w:tplc="0409000B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@MS Mincho" w:eastAsia="@MS Mincho" w:hAnsi="@MS Mincho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Cambria Math" w:hAnsi="Cambria Math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Cambria Math" w:hAnsi="Cambria Math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Cambria Math" w:hAnsi="Cambria Math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Cambria Math" w:hAnsi="Cambria Math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Cambria Math" w:hAnsi="Cambria Math" w:hint="default"/>
      </w:rPr>
    </w:lvl>
  </w:abstractNum>
  <w:abstractNum w:abstractNumId="29" w15:restartNumberingAfterBreak="0">
    <w:nsid w:val="60F15453"/>
    <w:multiLevelType w:val="hybridMultilevel"/>
    <w:tmpl w:val="92A8C3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493AAF"/>
    <w:multiLevelType w:val="hybridMultilevel"/>
    <w:tmpl w:val="037AB4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4"/>
  </w:num>
  <w:num w:numId="3">
    <w:abstractNumId w:val="10"/>
  </w:num>
  <w:num w:numId="4">
    <w:abstractNumId w:val="19"/>
  </w:num>
  <w:num w:numId="5">
    <w:abstractNumId w:val="25"/>
  </w:num>
  <w:num w:numId="6">
    <w:abstractNumId w:val="8"/>
  </w:num>
  <w:num w:numId="7">
    <w:abstractNumId w:val="16"/>
  </w:num>
  <w:num w:numId="8">
    <w:abstractNumId w:val="28"/>
  </w:num>
  <w:num w:numId="9">
    <w:abstractNumId w:val="13"/>
  </w:num>
  <w:num w:numId="10">
    <w:abstractNumId w:val="2"/>
  </w:num>
  <w:num w:numId="11">
    <w:abstractNumId w:val="23"/>
  </w:num>
  <w:num w:numId="12">
    <w:abstractNumId w:val="29"/>
  </w:num>
  <w:num w:numId="13">
    <w:abstractNumId w:val="1"/>
  </w:num>
  <w:num w:numId="14">
    <w:abstractNumId w:val="30"/>
  </w:num>
  <w:num w:numId="15">
    <w:abstractNumId w:val="6"/>
  </w:num>
  <w:num w:numId="16">
    <w:abstractNumId w:val="4"/>
  </w:num>
  <w:num w:numId="17">
    <w:abstractNumId w:val="5"/>
  </w:num>
  <w:num w:numId="18">
    <w:abstractNumId w:val="22"/>
  </w:num>
  <w:num w:numId="19">
    <w:abstractNumId w:val="12"/>
  </w:num>
  <w:num w:numId="20">
    <w:abstractNumId w:val="24"/>
  </w:num>
  <w:num w:numId="21">
    <w:abstractNumId w:val="18"/>
  </w:num>
  <w:num w:numId="22">
    <w:abstractNumId w:val="7"/>
  </w:num>
  <w:num w:numId="23">
    <w:abstractNumId w:val="20"/>
  </w:num>
  <w:num w:numId="24">
    <w:abstractNumId w:val="17"/>
  </w:num>
  <w:num w:numId="25">
    <w:abstractNumId w:val="3"/>
  </w:num>
  <w:num w:numId="26">
    <w:abstractNumId w:val="21"/>
  </w:num>
  <w:num w:numId="27">
    <w:abstractNumId w:val="11"/>
  </w:num>
  <w:num w:numId="28">
    <w:abstractNumId w:val="27"/>
  </w:num>
  <w:num w:numId="29">
    <w:abstractNumId w:val="9"/>
  </w:num>
  <w:num w:numId="30">
    <w:abstractNumId w:val="14"/>
  </w:num>
  <w:num w:numId="31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931"/>
    <w:rsid w:val="0000058D"/>
    <w:rsid w:val="00000793"/>
    <w:rsid w:val="00000C68"/>
    <w:rsid w:val="00000D14"/>
    <w:rsid w:val="00001EA2"/>
    <w:rsid w:val="000027BC"/>
    <w:rsid w:val="00002E7A"/>
    <w:rsid w:val="000036B3"/>
    <w:rsid w:val="00003863"/>
    <w:rsid w:val="00004379"/>
    <w:rsid w:val="00004DCE"/>
    <w:rsid w:val="00004DDC"/>
    <w:rsid w:val="000061C1"/>
    <w:rsid w:val="00007E2B"/>
    <w:rsid w:val="000105ED"/>
    <w:rsid w:val="000112B4"/>
    <w:rsid w:val="00011972"/>
    <w:rsid w:val="000142EB"/>
    <w:rsid w:val="00015896"/>
    <w:rsid w:val="00020626"/>
    <w:rsid w:val="00021613"/>
    <w:rsid w:val="0002289E"/>
    <w:rsid w:val="0002378C"/>
    <w:rsid w:val="00023E91"/>
    <w:rsid w:val="0002552C"/>
    <w:rsid w:val="00030799"/>
    <w:rsid w:val="000309FE"/>
    <w:rsid w:val="00030D06"/>
    <w:rsid w:val="00031156"/>
    <w:rsid w:val="0003182D"/>
    <w:rsid w:val="00031C06"/>
    <w:rsid w:val="00033635"/>
    <w:rsid w:val="00033ADE"/>
    <w:rsid w:val="00034DAD"/>
    <w:rsid w:val="000353B0"/>
    <w:rsid w:val="00036165"/>
    <w:rsid w:val="000370C0"/>
    <w:rsid w:val="000375F3"/>
    <w:rsid w:val="00040830"/>
    <w:rsid w:val="000409DB"/>
    <w:rsid w:val="00040D9A"/>
    <w:rsid w:val="00041F1A"/>
    <w:rsid w:val="000424E7"/>
    <w:rsid w:val="00042FFC"/>
    <w:rsid w:val="00043A86"/>
    <w:rsid w:val="0004428F"/>
    <w:rsid w:val="000446C4"/>
    <w:rsid w:val="00046418"/>
    <w:rsid w:val="000478C2"/>
    <w:rsid w:val="00050C6B"/>
    <w:rsid w:val="00050E93"/>
    <w:rsid w:val="000513E3"/>
    <w:rsid w:val="000514D8"/>
    <w:rsid w:val="00052A34"/>
    <w:rsid w:val="000534FE"/>
    <w:rsid w:val="00053FD1"/>
    <w:rsid w:val="00054929"/>
    <w:rsid w:val="00057F4C"/>
    <w:rsid w:val="00061E1D"/>
    <w:rsid w:val="000633EA"/>
    <w:rsid w:val="00063420"/>
    <w:rsid w:val="00063C0A"/>
    <w:rsid w:val="00064E7A"/>
    <w:rsid w:val="00065098"/>
    <w:rsid w:val="000654D0"/>
    <w:rsid w:val="0006556D"/>
    <w:rsid w:val="000671CB"/>
    <w:rsid w:val="000679B8"/>
    <w:rsid w:val="00070746"/>
    <w:rsid w:val="00071723"/>
    <w:rsid w:val="00071875"/>
    <w:rsid w:val="00071BB7"/>
    <w:rsid w:val="00071CB7"/>
    <w:rsid w:val="0007245E"/>
    <w:rsid w:val="000750FD"/>
    <w:rsid w:val="000778B9"/>
    <w:rsid w:val="000843A4"/>
    <w:rsid w:val="0008720D"/>
    <w:rsid w:val="000879CB"/>
    <w:rsid w:val="000879F9"/>
    <w:rsid w:val="000933B9"/>
    <w:rsid w:val="000936BB"/>
    <w:rsid w:val="000938C7"/>
    <w:rsid w:val="00093AF0"/>
    <w:rsid w:val="00094C4A"/>
    <w:rsid w:val="00096810"/>
    <w:rsid w:val="00096BE3"/>
    <w:rsid w:val="00096FE5"/>
    <w:rsid w:val="000A08BC"/>
    <w:rsid w:val="000A2012"/>
    <w:rsid w:val="000A2154"/>
    <w:rsid w:val="000A2E19"/>
    <w:rsid w:val="000A3E20"/>
    <w:rsid w:val="000A427D"/>
    <w:rsid w:val="000A44F3"/>
    <w:rsid w:val="000A4643"/>
    <w:rsid w:val="000A5490"/>
    <w:rsid w:val="000A5F0B"/>
    <w:rsid w:val="000A6CC3"/>
    <w:rsid w:val="000A6F96"/>
    <w:rsid w:val="000B4342"/>
    <w:rsid w:val="000B52E5"/>
    <w:rsid w:val="000B5744"/>
    <w:rsid w:val="000B7635"/>
    <w:rsid w:val="000B7862"/>
    <w:rsid w:val="000B7C44"/>
    <w:rsid w:val="000C79C4"/>
    <w:rsid w:val="000C7FBC"/>
    <w:rsid w:val="000D2CF6"/>
    <w:rsid w:val="000D3935"/>
    <w:rsid w:val="000D4764"/>
    <w:rsid w:val="000D695F"/>
    <w:rsid w:val="000D6BB3"/>
    <w:rsid w:val="000D72DB"/>
    <w:rsid w:val="000E03A1"/>
    <w:rsid w:val="000E2F65"/>
    <w:rsid w:val="000E3A99"/>
    <w:rsid w:val="000E4557"/>
    <w:rsid w:val="000E4800"/>
    <w:rsid w:val="000E4B9C"/>
    <w:rsid w:val="000E4D3B"/>
    <w:rsid w:val="000E773D"/>
    <w:rsid w:val="000F019C"/>
    <w:rsid w:val="000F436E"/>
    <w:rsid w:val="000F5926"/>
    <w:rsid w:val="000F6193"/>
    <w:rsid w:val="000F6714"/>
    <w:rsid w:val="0010256F"/>
    <w:rsid w:val="00102BB1"/>
    <w:rsid w:val="00102C39"/>
    <w:rsid w:val="00103D4D"/>
    <w:rsid w:val="001058D8"/>
    <w:rsid w:val="00106663"/>
    <w:rsid w:val="00111F8A"/>
    <w:rsid w:val="00112131"/>
    <w:rsid w:val="0011307F"/>
    <w:rsid w:val="0011478B"/>
    <w:rsid w:val="00115597"/>
    <w:rsid w:val="00115EF3"/>
    <w:rsid w:val="00116C56"/>
    <w:rsid w:val="00117F0D"/>
    <w:rsid w:val="00120C9D"/>
    <w:rsid w:val="0013053D"/>
    <w:rsid w:val="00130F8E"/>
    <w:rsid w:val="00130F8F"/>
    <w:rsid w:val="00131197"/>
    <w:rsid w:val="0013200D"/>
    <w:rsid w:val="00134B44"/>
    <w:rsid w:val="00135435"/>
    <w:rsid w:val="001359DB"/>
    <w:rsid w:val="001363BD"/>
    <w:rsid w:val="00137394"/>
    <w:rsid w:val="00140501"/>
    <w:rsid w:val="0014100D"/>
    <w:rsid w:val="001413BD"/>
    <w:rsid w:val="00143C21"/>
    <w:rsid w:val="00144DA0"/>
    <w:rsid w:val="00146D52"/>
    <w:rsid w:val="00150DCA"/>
    <w:rsid w:val="001514C8"/>
    <w:rsid w:val="001525AF"/>
    <w:rsid w:val="00153441"/>
    <w:rsid w:val="00154C68"/>
    <w:rsid w:val="00161406"/>
    <w:rsid w:val="001624C9"/>
    <w:rsid w:val="00163821"/>
    <w:rsid w:val="00164CE7"/>
    <w:rsid w:val="00167380"/>
    <w:rsid w:val="001700AF"/>
    <w:rsid w:val="00171F42"/>
    <w:rsid w:val="00172CC7"/>
    <w:rsid w:val="00172D46"/>
    <w:rsid w:val="00172D5B"/>
    <w:rsid w:val="00173061"/>
    <w:rsid w:val="00173F48"/>
    <w:rsid w:val="0017587C"/>
    <w:rsid w:val="0017718C"/>
    <w:rsid w:val="00180E9F"/>
    <w:rsid w:val="00181C20"/>
    <w:rsid w:val="001837A8"/>
    <w:rsid w:val="00183E4A"/>
    <w:rsid w:val="0018433F"/>
    <w:rsid w:val="00184D5D"/>
    <w:rsid w:val="00185ED1"/>
    <w:rsid w:val="00187564"/>
    <w:rsid w:val="00191A3F"/>
    <w:rsid w:val="001922A2"/>
    <w:rsid w:val="001932BD"/>
    <w:rsid w:val="00194332"/>
    <w:rsid w:val="001961F6"/>
    <w:rsid w:val="00197A66"/>
    <w:rsid w:val="001A08BB"/>
    <w:rsid w:val="001A18F9"/>
    <w:rsid w:val="001A3185"/>
    <w:rsid w:val="001A52EA"/>
    <w:rsid w:val="001A6EB3"/>
    <w:rsid w:val="001B020A"/>
    <w:rsid w:val="001B0CCC"/>
    <w:rsid w:val="001B1346"/>
    <w:rsid w:val="001B17B6"/>
    <w:rsid w:val="001B2468"/>
    <w:rsid w:val="001B3A92"/>
    <w:rsid w:val="001B4757"/>
    <w:rsid w:val="001B62E6"/>
    <w:rsid w:val="001B7DEE"/>
    <w:rsid w:val="001C09E2"/>
    <w:rsid w:val="001C1A22"/>
    <w:rsid w:val="001C44C5"/>
    <w:rsid w:val="001C6E2F"/>
    <w:rsid w:val="001C72A2"/>
    <w:rsid w:val="001C7530"/>
    <w:rsid w:val="001D298F"/>
    <w:rsid w:val="001D70BB"/>
    <w:rsid w:val="001E3015"/>
    <w:rsid w:val="001E53D0"/>
    <w:rsid w:val="001F0863"/>
    <w:rsid w:val="001F0D16"/>
    <w:rsid w:val="001F466D"/>
    <w:rsid w:val="001F47D9"/>
    <w:rsid w:val="001F5C4D"/>
    <w:rsid w:val="00200E64"/>
    <w:rsid w:val="002011A5"/>
    <w:rsid w:val="00201908"/>
    <w:rsid w:val="00204C82"/>
    <w:rsid w:val="00204D21"/>
    <w:rsid w:val="00205C97"/>
    <w:rsid w:val="00206B3E"/>
    <w:rsid w:val="0021064D"/>
    <w:rsid w:val="002108D5"/>
    <w:rsid w:val="00213895"/>
    <w:rsid w:val="00214DAB"/>
    <w:rsid w:val="002168BF"/>
    <w:rsid w:val="00216E23"/>
    <w:rsid w:val="00217184"/>
    <w:rsid w:val="00217B7E"/>
    <w:rsid w:val="0022236A"/>
    <w:rsid w:val="00223A53"/>
    <w:rsid w:val="00224576"/>
    <w:rsid w:val="00225007"/>
    <w:rsid w:val="00226F30"/>
    <w:rsid w:val="002273C9"/>
    <w:rsid w:val="00227829"/>
    <w:rsid w:val="00230F9C"/>
    <w:rsid w:val="002320F1"/>
    <w:rsid w:val="0023232D"/>
    <w:rsid w:val="002326E9"/>
    <w:rsid w:val="00232C28"/>
    <w:rsid w:val="002332E7"/>
    <w:rsid w:val="002339B8"/>
    <w:rsid w:val="00233E73"/>
    <w:rsid w:val="00234067"/>
    <w:rsid w:val="00234BFC"/>
    <w:rsid w:val="0023513A"/>
    <w:rsid w:val="00235193"/>
    <w:rsid w:val="00235A24"/>
    <w:rsid w:val="0023679A"/>
    <w:rsid w:val="0024191B"/>
    <w:rsid w:val="00242F84"/>
    <w:rsid w:val="00245CCA"/>
    <w:rsid w:val="00246A3C"/>
    <w:rsid w:val="002477D0"/>
    <w:rsid w:val="00250530"/>
    <w:rsid w:val="002519B4"/>
    <w:rsid w:val="00251AC0"/>
    <w:rsid w:val="00253DC4"/>
    <w:rsid w:val="00253FD3"/>
    <w:rsid w:val="00255527"/>
    <w:rsid w:val="00255AE6"/>
    <w:rsid w:val="00255BC8"/>
    <w:rsid w:val="00255D90"/>
    <w:rsid w:val="00256AE4"/>
    <w:rsid w:val="00257367"/>
    <w:rsid w:val="002573D7"/>
    <w:rsid w:val="00265864"/>
    <w:rsid w:val="00266DDC"/>
    <w:rsid w:val="002674D8"/>
    <w:rsid w:val="00271CC9"/>
    <w:rsid w:val="00285CC5"/>
    <w:rsid w:val="0028785F"/>
    <w:rsid w:val="0029164A"/>
    <w:rsid w:val="002A0097"/>
    <w:rsid w:val="002A00C5"/>
    <w:rsid w:val="002B02EE"/>
    <w:rsid w:val="002B0352"/>
    <w:rsid w:val="002B1224"/>
    <w:rsid w:val="002B25BE"/>
    <w:rsid w:val="002B38B6"/>
    <w:rsid w:val="002B3FD2"/>
    <w:rsid w:val="002B46BA"/>
    <w:rsid w:val="002B6E81"/>
    <w:rsid w:val="002B6FA2"/>
    <w:rsid w:val="002C0FA7"/>
    <w:rsid w:val="002C268B"/>
    <w:rsid w:val="002C2B4F"/>
    <w:rsid w:val="002C2CF9"/>
    <w:rsid w:val="002C2D70"/>
    <w:rsid w:val="002C2F25"/>
    <w:rsid w:val="002C32ED"/>
    <w:rsid w:val="002C45FF"/>
    <w:rsid w:val="002C4D24"/>
    <w:rsid w:val="002C5334"/>
    <w:rsid w:val="002C57B6"/>
    <w:rsid w:val="002C587E"/>
    <w:rsid w:val="002C61FD"/>
    <w:rsid w:val="002D0AC3"/>
    <w:rsid w:val="002D26A9"/>
    <w:rsid w:val="002D2930"/>
    <w:rsid w:val="002D3409"/>
    <w:rsid w:val="002D3659"/>
    <w:rsid w:val="002D538B"/>
    <w:rsid w:val="002D6EF9"/>
    <w:rsid w:val="002E07F1"/>
    <w:rsid w:val="002E121D"/>
    <w:rsid w:val="002E12CF"/>
    <w:rsid w:val="002E2846"/>
    <w:rsid w:val="002E359A"/>
    <w:rsid w:val="002E7ED8"/>
    <w:rsid w:val="002F5B50"/>
    <w:rsid w:val="002F6D60"/>
    <w:rsid w:val="003011A7"/>
    <w:rsid w:val="003022F8"/>
    <w:rsid w:val="003038A2"/>
    <w:rsid w:val="00303940"/>
    <w:rsid w:val="00303947"/>
    <w:rsid w:val="003042D2"/>
    <w:rsid w:val="00305A45"/>
    <w:rsid w:val="00307078"/>
    <w:rsid w:val="00307C65"/>
    <w:rsid w:val="0031033A"/>
    <w:rsid w:val="00312737"/>
    <w:rsid w:val="00313DDD"/>
    <w:rsid w:val="0031625B"/>
    <w:rsid w:val="00316DC1"/>
    <w:rsid w:val="003202B4"/>
    <w:rsid w:val="003206EE"/>
    <w:rsid w:val="00320987"/>
    <w:rsid w:val="00320ACE"/>
    <w:rsid w:val="00321099"/>
    <w:rsid w:val="0032256A"/>
    <w:rsid w:val="0032371E"/>
    <w:rsid w:val="0032530C"/>
    <w:rsid w:val="00325A7C"/>
    <w:rsid w:val="00326D91"/>
    <w:rsid w:val="0032742B"/>
    <w:rsid w:val="003279BC"/>
    <w:rsid w:val="00330FBF"/>
    <w:rsid w:val="00333251"/>
    <w:rsid w:val="0033444F"/>
    <w:rsid w:val="003434A4"/>
    <w:rsid w:val="00344A17"/>
    <w:rsid w:val="0034512C"/>
    <w:rsid w:val="00345D28"/>
    <w:rsid w:val="00346146"/>
    <w:rsid w:val="003500BA"/>
    <w:rsid w:val="00351397"/>
    <w:rsid w:val="0035178D"/>
    <w:rsid w:val="00351D13"/>
    <w:rsid w:val="003536A2"/>
    <w:rsid w:val="00354B38"/>
    <w:rsid w:val="00354CCC"/>
    <w:rsid w:val="00355114"/>
    <w:rsid w:val="00355614"/>
    <w:rsid w:val="0035755B"/>
    <w:rsid w:val="003601AA"/>
    <w:rsid w:val="00360817"/>
    <w:rsid w:val="00360E31"/>
    <w:rsid w:val="0036193A"/>
    <w:rsid w:val="00361A69"/>
    <w:rsid w:val="003648A1"/>
    <w:rsid w:val="00365294"/>
    <w:rsid w:val="003654A4"/>
    <w:rsid w:val="00365DFE"/>
    <w:rsid w:val="0036710B"/>
    <w:rsid w:val="00367BB1"/>
    <w:rsid w:val="0037034D"/>
    <w:rsid w:val="003714EB"/>
    <w:rsid w:val="00371A5F"/>
    <w:rsid w:val="0037500F"/>
    <w:rsid w:val="0037724B"/>
    <w:rsid w:val="00377511"/>
    <w:rsid w:val="00377CFE"/>
    <w:rsid w:val="00381336"/>
    <w:rsid w:val="00382858"/>
    <w:rsid w:val="00383CC5"/>
    <w:rsid w:val="0038521B"/>
    <w:rsid w:val="00386897"/>
    <w:rsid w:val="003906FA"/>
    <w:rsid w:val="00391F9B"/>
    <w:rsid w:val="003922D5"/>
    <w:rsid w:val="003944D7"/>
    <w:rsid w:val="00394C60"/>
    <w:rsid w:val="00396BC2"/>
    <w:rsid w:val="00397497"/>
    <w:rsid w:val="003975F7"/>
    <w:rsid w:val="00397885"/>
    <w:rsid w:val="003A117F"/>
    <w:rsid w:val="003A2497"/>
    <w:rsid w:val="003A2788"/>
    <w:rsid w:val="003A3D93"/>
    <w:rsid w:val="003A4003"/>
    <w:rsid w:val="003A4DDC"/>
    <w:rsid w:val="003A5075"/>
    <w:rsid w:val="003A52BE"/>
    <w:rsid w:val="003A54F0"/>
    <w:rsid w:val="003A5A3B"/>
    <w:rsid w:val="003A7131"/>
    <w:rsid w:val="003A7856"/>
    <w:rsid w:val="003A791F"/>
    <w:rsid w:val="003A7C27"/>
    <w:rsid w:val="003A7FF9"/>
    <w:rsid w:val="003B0641"/>
    <w:rsid w:val="003B06DF"/>
    <w:rsid w:val="003B087C"/>
    <w:rsid w:val="003B21A1"/>
    <w:rsid w:val="003B3C6C"/>
    <w:rsid w:val="003B4F40"/>
    <w:rsid w:val="003B5184"/>
    <w:rsid w:val="003B541E"/>
    <w:rsid w:val="003B5B4E"/>
    <w:rsid w:val="003B5D34"/>
    <w:rsid w:val="003B6998"/>
    <w:rsid w:val="003B6D62"/>
    <w:rsid w:val="003B72A9"/>
    <w:rsid w:val="003C1706"/>
    <w:rsid w:val="003C2F99"/>
    <w:rsid w:val="003C68D6"/>
    <w:rsid w:val="003C74C4"/>
    <w:rsid w:val="003D08FC"/>
    <w:rsid w:val="003D38A5"/>
    <w:rsid w:val="003D57CD"/>
    <w:rsid w:val="003D6088"/>
    <w:rsid w:val="003D6C70"/>
    <w:rsid w:val="003D7F09"/>
    <w:rsid w:val="003E3747"/>
    <w:rsid w:val="003E430C"/>
    <w:rsid w:val="003F0E43"/>
    <w:rsid w:val="003F1E7C"/>
    <w:rsid w:val="003F4C35"/>
    <w:rsid w:val="003F5326"/>
    <w:rsid w:val="003F779B"/>
    <w:rsid w:val="004006E0"/>
    <w:rsid w:val="00400931"/>
    <w:rsid w:val="00401C9C"/>
    <w:rsid w:val="00402F3A"/>
    <w:rsid w:val="004046FB"/>
    <w:rsid w:val="00404B6F"/>
    <w:rsid w:val="00405433"/>
    <w:rsid w:val="00407003"/>
    <w:rsid w:val="004073F8"/>
    <w:rsid w:val="004077E4"/>
    <w:rsid w:val="00413722"/>
    <w:rsid w:val="00413FED"/>
    <w:rsid w:val="00415176"/>
    <w:rsid w:val="00417587"/>
    <w:rsid w:val="00417783"/>
    <w:rsid w:val="00417C23"/>
    <w:rsid w:val="00420588"/>
    <w:rsid w:val="00421824"/>
    <w:rsid w:val="00422A0C"/>
    <w:rsid w:val="004230FB"/>
    <w:rsid w:val="00423DCB"/>
    <w:rsid w:val="00424ED0"/>
    <w:rsid w:val="00426C2A"/>
    <w:rsid w:val="004306A2"/>
    <w:rsid w:val="00431422"/>
    <w:rsid w:val="00431C76"/>
    <w:rsid w:val="0043293C"/>
    <w:rsid w:val="00434455"/>
    <w:rsid w:val="00436276"/>
    <w:rsid w:val="00437C0E"/>
    <w:rsid w:val="00440503"/>
    <w:rsid w:val="00440CFB"/>
    <w:rsid w:val="00441F23"/>
    <w:rsid w:val="00443788"/>
    <w:rsid w:val="00443994"/>
    <w:rsid w:val="00444B4A"/>
    <w:rsid w:val="0044511B"/>
    <w:rsid w:val="00445DA1"/>
    <w:rsid w:val="00446130"/>
    <w:rsid w:val="00451F0D"/>
    <w:rsid w:val="00451FE2"/>
    <w:rsid w:val="00452B94"/>
    <w:rsid w:val="0045305A"/>
    <w:rsid w:val="00453E08"/>
    <w:rsid w:val="00454013"/>
    <w:rsid w:val="00455369"/>
    <w:rsid w:val="004562DB"/>
    <w:rsid w:val="00456605"/>
    <w:rsid w:val="00460A6B"/>
    <w:rsid w:val="00461DC2"/>
    <w:rsid w:val="00462022"/>
    <w:rsid w:val="004665A3"/>
    <w:rsid w:val="00466C7C"/>
    <w:rsid w:val="00467C74"/>
    <w:rsid w:val="00470683"/>
    <w:rsid w:val="00472845"/>
    <w:rsid w:val="004734FF"/>
    <w:rsid w:val="004758D7"/>
    <w:rsid w:val="00476324"/>
    <w:rsid w:val="00476BBB"/>
    <w:rsid w:val="00477714"/>
    <w:rsid w:val="00477C79"/>
    <w:rsid w:val="004803C6"/>
    <w:rsid w:val="00480E81"/>
    <w:rsid w:val="0048179D"/>
    <w:rsid w:val="0048189D"/>
    <w:rsid w:val="00481F49"/>
    <w:rsid w:val="004820CE"/>
    <w:rsid w:val="0048295A"/>
    <w:rsid w:val="0048339F"/>
    <w:rsid w:val="00484779"/>
    <w:rsid w:val="0048520A"/>
    <w:rsid w:val="00486BD1"/>
    <w:rsid w:val="00486D1D"/>
    <w:rsid w:val="0048737C"/>
    <w:rsid w:val="00487663"/>
    <w:rsid w:val="00487F86"/>
    <w:rsid w:val="004911C3"/>
    <w:rsid w:val="00491F34"/>
    <w:rsid w:val="0049207C"/>
    <w:rsid w:val="00493F8F"/>
    <w:rsid w:val="00494946"/>
    <w:rsid w:val="00496CFE"/>
    <w:rsid w:val="004978FD"/>
    <w:rsid w:val="004A0965"/>
    <w:rsid w:val="004A1823"/>
    <w:rsid w:val="004A1DE6"/>
    <w:rsid w:val="004A4B7A"/>
    <w:rsid w:val="004A4F9D"/>
    <w:rsid w:val="004A5724"/>
    <w:rsid w:val="004A5E05"/>
    <w:rsid w:val="004A79FD"/>
    <w:rsid w:val="004A7B46"/>
    <w:rsid w:val="004B1477"/>
    <w:rsid w:val="004B25D5"/>
    <w:rsid w:val="004B3851"/>
    <w:rsid w:val="004B43D4"/>
    <w:rsid w:val="004B7808"/>
    <w:rsid w:val="004C0585"/>
    <w:rsid w:val="004C1471"/>
    <w:rsid w:val="004C20B1"/>
    <w:rsid w:val="004C3503"/>
    <w:rsid w:val="004C40C8"/>
    <w:rsid w:val="004C6614"/>
    <w:rsid w:val="004C67B5"/>
    <w:rsid w:val="004C6A94"/>
    <w:rsid w:val="004C6D81"/>
    <w:rsid w:val="004C6F5D"/>
    <w:rsid w:val="004C701C"/>
    <w:rsid w:val="004C7E64"/>
    <w:rsid w:val="004D056A"/>
    <w:rsid w:val="004D10DD"/>
    <w:rsid w:val="004D3924"/>
    <w:rsid w:val="004D4294"/>
    <w:rsid w:val="004D4859"/>
    <w:rsid w:val="004D51FE"/>
    <w:rsid w:val="004E0025"/>
    <w:rsid w:val="004E05B0"/>
    <w:rsid w:val="004E161B"/>
    <w:rsid w:val="004E2C93"/>
    <w:rsid w:val="004E31A0"/>
    <w:rsid w:val="004E3CD7"/>
    <w:rsid w:val="004E5386"/>
    <w:rsid w:val="004E582D"/>
    <w:rsid w:val="004F129F"/>
    <w:rsid w:val="004F27E2"/>
    <w:rsid w:val="004F3F68"/>
    <w:rsid w:val="004F5B78"/>
    <w:rsid w:val="004F5C32"/>
    <w:rsid w:val="004F6220"/>
    <w:rsid w:val="004F671D"/>
    <w:rsid w:val="004F6B8C"/>
    <w:rsid w:val="004F7C58"/>
    <w:rsid w:val="004F7EE8"/>
    <w:rsid w:val="005005A1"/>
    <w:rsid w:val="00501A26"/>
    <w:rsid w:val="005034AE"/>
    <w:rsid w:val="0050377D"/>
    <w:rsid w:val="00503FBB"/>
    <w:rsid w:val="005041EA"/>
    <w:rsid w:val="00505BD2"/>
    <w:rsid w:val="00505D74"/>
    <w:rsid w:val="00505F79"/>
    <w:rsid w:val="00507BA9"/>
    <w:rsid w:val="00510208"/>
    <w:rsid w:val="00510AE7"/>
    <w:rsid w:val="00510B37"/>
    <w:rsid w:val="00513900"/>
    <w:rsid w:val="00513D8D"/>
    <w:rsid w:val="00517302"/>
    <w:rsid w:val="00517E9C"/>
    <w:rsid w:val="00520533"/>
    <w:rsid w:val="00521CA6"/>
    <w:rsid w:val="00522221"/>
    <w:rsid w:val="00525D7D"/>
    <w:rsid w:val="00526E6D"/>
    <w:rsid w:val="00527FCD"/>
    <w:rsid w:val="00530E33"/>
    <w:rsid w:val="00531032"/>
    <w:rsid w:val="00531252"/>
    <w:rsid w:val="00532709"/>
    <w:rsid w:val="00534BE4"/>
    <w:rsid w:val="005361D7"/>
    <w:rsid w:val="00536F43"/>
    <w:rsid w:val="00540826"/>
    <w:rsid w:val="00540974"/>
    <w:rsid w:val="0054164F"/>
    <w:rsid w:val="00541AB8"/>
    <w:rsid w:val="00542BBB"/>
    <w:rsid w:val="00543788"/>
    <w:rsid w:val="00543DAC"/>
    <w:rsid w:val="005442B9"/>
    <w:rsid w:val="00544CB8"/>
    <w:rsid w:val="00544D15"/>
    <w:rsid w:val="00544F8D"/>
    <w:rsid w:val="00544FBC"/>
    <w:rsid w:val="0054515B"/>
    <w:rsid w:val="005459A8"/>
    <w:rsid w:val="00545FB2"/>
    <w:rsid w:val="00546293"/>
    <w:rsid w:val="005475F2"/>
    <w:rsid w:val="00550EA1"/>
    <w:rsid w:val="00551209"/>
    <w:rsid w:val="00553BFB"/>
    <w:rsid w:val="00553C53"/>
    <w:rsid w:val="00555298"/>
    <w:rsid w:val="005574CB"/>
    <w:rsid w:val="00557B3D"/>
    <w:rsid w:val="00557FF4"/>
    <w:rsid w:val="00562753"/>
    <w:rsid w:val="00562A7E"/>
    <w:rsid w:val="005631EB"/>
    <w:rsid w:val="00564FBC"/>
    <w:rsid w:val="00566EDE"/>
    <w:rsid w:val="005712B9"/>
    <w:rsid w:val="0057208F"/>
    <w:rsid w:val="00572CBB"/>
    <w:rsid w:val="00572D23"/>
    <w:rsid w:val="00572F64"/>
    <w:rsid w:val="005730C8"/>
    <w:rsid w:val="005736AF"/>
    <w:rsid w:val="00573AFE"/>
    <w:rsid w:val="00575B7A"/>
    <w:rsid w:val="00576581"/>
    <w:rsid w:val="0057698E"/>
    <w:rsid w:val="00577817"/>
    <w:rsid w:val="00577984"/>
    <w:rsid w:val="005818DB"/>
    <w:rsid w:val="00583DCF"/>
    <w:rsid w:val="00585E98"/>
    <w:rsid w:val="00587651"/>
    <w:rsid w:val="00587C84"/>
    <w:rsid w:val="005900BC"/>
    <w:rsid w:val="0059213D"/>
    <w:rsid w:val="00594B0D"/>
    <w:rsid w:val="00595153"/>
    <w:rsid w:val="00597002"/>
    <w:rsid w:val="005A00F5"/>
    <w:rsid w:val="005A05CB"/>
    <w:rsid w:val="005A0A92"/>
    <w:rsid w:val="005A0E55"/>
    <w:rsid w:val="005A0F6B"/>
    <w:rsid w:val="005A2388"/>
    <w:rsid w:val="005A3058"/>
    <w:rsid w:val="005A45A4"/>
    <w:rsid w:val="005A4DA7"/>
    <w:rsid w:val="005A63AE"/>
    <w:rsid w:val="005A6859"/>
    <w:rsid w:val="005B1B1B"/>
    <w:rsid w:val="005B2836"/>
    <w:rsid w:val="005B2FAB"/>
    <w:rsid w:val="005B3D2D"/>
    <w:rsid w:val="005B5048"/>
    <w:rsid w:val="005B6EB7"/>
    <w:rsid w:val="005B7A17"/>
    <w:rsid w:val="005C0C64"/>
    <w:rsid w:val="005C3654"/>
    <w:rsid w:val="005C4196"/>
    <w:rsid w:val="005C4C19"/>
    <w:rsid w:val="005C52CA"/>
    <w:rsid w:val="005C5B74"/>
    <w:rsid w:val="005C704F"/>
    <w:rsid w:val="005C7109"/>
    <w:rsid w:val="005C76DC"/>
    <w:rsid w:val="005D096F"/>
    <w:rsid w:val="005D0DFA"/>
    <w:rsid w:val="005D1096"/>
    <w:rsid w:val="005D67EF"/>
    <w:rsid w:val="005E0AC3"/>
    <w:rsid w:val="005E1581"/>
    <w:rsid w:val="005E250A"/>
    <w:rsid w:val="005E2629"/>
    <w:rsid w:val="005E3FA1"/>
    <w:rsid w:val="005E48B9"/>
    <w:rsid w:val="005E5384"/>
    <w:rsid w:val="005E7412"/>
    <w:rsid w:val="005E7FAD"/>
    <w:rsid w:val="005F2357"/>
    <w:rsid w:val="005F3A80"/>
    <w:rsid w:val="005F4F9F"/>
    <w:rsid w:val="005F7C9C"/>
    <w:rsid w:val="00600707"/>
    <w:rsid w:val="00600DA4"/>
    <w:rsid w:val="00601DBA"/>
    <w:rsid w:val="00605E0E"/>
    <w:rsid w:val="0060713F"/>
    <w:rsid w:val="00610007"/>
    <w:rsid w:val="00611459"/>
    <w:rsid w:val="00612A8E"/>
    <w:rsid w:val="00612B2C"/>
    <w:rsid w:val="00612EC2"/>
    <w:rsid w:val="00616140"/>
    <w:rsid w:val="00616B5C"/>
    <w:rsid w:val="0061705C"/>
    <w:rsid w:val="006217B9"/>
    <w:rsid w:val="00622B86"/>
    <w:rsid w:val="00623333"/>
    <w:rsid w:val="00627813"/>
    <w:rsid w:val="0063002B"/>
    <w:rsid w:val="006317F5"/>
    <w:rsid w:val="00632A97"/>
    <w:rsid w:val="00633E70"/>
    <w:rsid w:val="0063436D"/>
    <w:rsid w:val="00634680"/>
    <w:rsid w:val="00634963"/>
    <w:rsid w:val="00634F52"/>
    <w:rsid w:val="006354F0"/>
    <w:rsid w:val="00635A9A"/>
    <w:rsid w:val="00635C9D"/>
    <w:rsid w:val="006408E0"/>
    <w:rsid w:val="00641113"/>
    <w:rsid w:val="00641E75"/>
    <w:rsid w:val="00651022"/>
    <w:rsid w:val="006513DB"/>
    <w:rsid w:val="00652A51"/>
    <w:rsid w:val="00653FAF"/>
    <w:rsid w:val="00655286"/>
    <w:rsid w:val="006571E7"/>
    <w:rsid w:val="00657E07"/>
    <w:rsid w:val="006653C4"/>
    <w:rsid w:val="00666B19"/>
    <w:rsid w:val="00670425"/>
    <w:rsid w:val="00670CBE"/>
    <w:rsid w:val="0067109A"/>
    <w:rsid w:val="00672B48"/>
    <w:rsid w:val="006732D1"/>
    <w:rsid w:val="00674750"/>
    <w:rsid w:val="00676D37"/>
    <w:rsid w:val="006772D5"/>
    <w:rsid w:val="006824B7"/>
    <w:rsid w:val="00682FD0"/>
    <w:rsid w:val="00682FDB"/>
    <w:rsid w:val="00685361"/>
    <w:rsid w:val="00687FF7"/>
    <w:rsid w:val="006901D2"/>
    <w:rsid w:val="00692EF2"/>
    <w:rsid w:val="00693FE2"/>
    <w:rsid w:val="00694146"/>
    <w:rsid w:val="006942E9"/>
    <w:rsid w:val="0069577C"/>
    <w:rsid w:val="00697D5E"/>
    <w:rsid w:val="006A0BBD"/>
    <w:rsid w:val="006A0CEA"/>
    <w:rsid w:val="006A0D14"/>
    <w:rsid w:val="006A18BC"/>
    <w:rsid w:val="006A2C74"/>
    <w:rsid w:val="006A3001"/>
    <w:rsid w:val="006A5004"/>
    <w:rsid w:val="006A5709"/>
    <w:rsid w:val="006A617F"/>
    <w:rsid w:val="006B2088"/>
    <w:rsid w:val="006B25E2"/>
    <w:rsid w:val="006B3192"/>
    <w:rsid w:val="006B6AF2"/>
    <w:rsid w:val="006B6CA3"/>
    <w:rsid w:val="006B736B"/>
    <w:rsid w:val="006B7D6D"/>
    <w:rsid w:val="006C0191"/>
    <w:rsid w:val="006C0C7B"/>
    <w:rsid w:val="006C25B1"/>
    <w:rsid w:val="006C68EA"/>
    <w:rsid w:val="006D0176"/>
    <w:rsid w:val="006D0803"/>
    <w:rsid w:val="006D3D47"/>
    <w:rsid w:val="006D44C0"/>
    <w:rsid w:val="006D5C40"/>
    <w:rsid w:val="006E24F5"/>
    <w:rsid w:val="006E3121"/>
    <w:rsid w:val="006E3D01"/>
    <w:rsid w:val="006E44F7"/>
    <w:rsid w:val="006E48FE"/>
    <w:rsid w:val="006E4A54"/>
    <w:rsid w:val="006E4D86"/>
    <w:rsid w:val="006E58A4"/>
    <w:rsid w:val="006E724A"/>
    <w:rsid w:val="006F051C"/>
    <w:rsid w:val="006F336D"/>
    <w:rsid w:val="006F5F6D"/>
    <w:rsid w:val="006F6511"/>
    <w:rsid w:val="006F672E"/>
    <w:rsid w:val="006F7368"/>
    <w:rsid w:val="00702C2F"/>
    <w:rsid w:val="00703C55"/>
    <w:rsid w:val="00704244"/>
    <w:rsid w:val="00704323"/>
    <w:rsid w:val="0070504F"/>
    <w:rsid w:val="007057F1"/>
    <w:rsid w:val="00705E12"/>
    <w:rsid w:val="00706385"/>
    <w:rsid w:val="00710628"/>
    <w:rsid w:val="00712CF6"/>
    <w:rsid w:val="007158E1"/>
    <w:rsid w:val="00715CB5"/>
    <w:rsid w:val="007204EA"/>
    <w:rsid w:val="00720E76"/>
    <w:rsid w:val="007215DD"/>
    <w:rsid w:val="00722CEF"/>
    <w:rsid w:val="007239A8"/>
    <w:rsid w:val="00725F1A"/>
    <w:rsid w:val="0073182B"/>
    <w:rsid w:val="007327DB"/>
    <w:rsid w:val="0073659B"/>
    <w:rsid w:val="00737E83"/>
    <w:rsid w:val="007404B2"/>
    <w:rsid w:val="00740A80"/>
    <w:rsid w:val="00741042"/>
    <w:rsid w:val="00742A73"/>
    <w:rsid w:val="00743073"/>
    <w:rsid w:val="00743F32"/>
    <w:rsid w:val="007448F5"/>
    <w:rsid w:val="00745C19"/>
    <w:rsid w:val="00746442"/>
    <w:rsid w:val="00746DDC"/>
    <w:rsid w:val="007477DF"/>
    <w:rsid w:val="00747A61"/>
    <w:rsid w:val="00747BA2"/>
    <w:rsid w:val="00751018"/>
    <w:rsid w:val="007511EC"/>
    <w:rsid w:val="0075165C"/>
    <w:rsid w:val="00752109"/>
    <w:rsid w:val="00752B58"/>
    <w:rsid w:val="00752CBB"/>
    <w:rsid w:val="00755889"/>
    <w:rsid w:val="00756995"/>
    <w:rsid w:val="00760842"/>
    <w:rsid w:val="00761FCB"/>
    <w:rsid w:val="00763035"/>
    <w:rsid w:val="007638A3"/>
    <w:rsid w:val="00765DB6"/>
    <w:rsid w:val="0076728E"/>
    <w:rsid w:val="00767E2A"/>
    <w:rsid w:val="00772732"/>
    <w:rsid w:val="00772D3C"/>
    <w:rsid w:val="0077348F"/>
    <w:rsid w:val="00773BAE"/>
    <w:rsid w:val="00774FFA"/>
    <w:rsid w:val="007757FE"/>
    <w:rsid w:val="00775B18"/>
    <w:rsid w:val="00775C67"/>
    <w:rsid w:val="0077794E"/>
    <w:rsid w:val="007804E8"/>
    <w:rsid w:val="00780E41"/>
    <w:rsid w:val="00781C84"/>
    <w:rsid w:val="00783574"/>
    <w:rsid w:val="00783F99"/>
    <w:rsid w:val="007841B8"/>
    <w:rsid w:val="00785278"/>
    <w:rsid w:val="00787331"/>
    <w:rsid w:val="0078771E"/>
    <w:rsid w:val="00787EAC"/>
    <w:rsid w:val="007906BF"/>
    <w:rsid w:val="007909FA"/>
    <w:rsid w:val="0079212A"/>
    <w:rsid w:val="00793D43"/>
    <w:rsid w:val="00793EB8"/>
    <w:rsid w:val="00794154"/>
    <w:rsid w:val="007966E6"/>
    <w:rsid w:val="00796B45"/>
    <w:rsid w:val="007A0149"/>
    <w:rsid w:val="007A067A"/>
    <w:rsid w:val="007A0794"/>
    <w:rsid w:val="007A1091"/>
    <w:rsid w:val="007A1510"/>
    <w:rsid w:val="007A1F05"/>
    <w:rsid w:val="007A3457"/>
    <w:rsid w:val="007A3730"/>
    <w:rsid w:val="007A3C8C"/>
    <w:rsid w:val="007A43FE"/>
    <w:rsid w:val="007A5668"/>
    <w:rsid w:val="007A61C2"/>
    <w:rsid w:val="007A62DA"/>
    <w:rsid w:val="007A723E"/>
    <w:rsid w:val="007B0F3B"/>
    <w:rsid w:val="007B3FDD"/>
    <w:rsid w:val="007B65A6"/>
    <w:rsid w:val="007B76F1"/>
    <w:rsid w:val="007B7822"/>
    <w:rsid w:val="007C0CF4"/>
    <w:rsid w:val="007C0EA0"/>
    <w:rsid w:val="007C1FA4"/>
    <w:rsid w:val="007C3525"/>
    <w:rsid w:val="007C3617"/>
    <w:rsid w:val="007C4298"/>
    <w:rsid w:val="007C5642"/>
    <w:rsid w:val="007C57F3"/>
    <w:rsid w:val="007C5CE2"/>
    <w:rsid w:val="007C671B"/>
    <w:rsid w:val="007C6CA7"/>
    <w:rsid w:val="007C72BC"/>
    <w:rsid w:val="007C74B9"/>
    <w:rsid w:val="007D2D09"/>
    <w:rsid w:val="007D38CD"/>
    <w:rsid w:val="007D3B36"/>
    <w:rsid w:val="007D43CC"/>
    <w:rsid w:val="007D480A"/>
    <w:rsid w:val="007D50A1"/>
    <w:rsid w:val="007D68B4"/>
    <w:rsid w:val="007E0369"/>
    <w:rsid w:val="007E2CA9"/>
    <w:rsid w:val="007E396A"/>
    <w:rsid w:val="007E39B9"/>
    <w:rsid w:val="007E44E2"/>
    <w:rsid w:val="007E56DC"/>
    <w:rsid w:val="007E5C8F"/>
    <w:rsid w:val="007E6E32"/>
    <w:rsid w:val="007E73F4"/>
    <w:rsid w:val="007E7BCB"/>
    <w:rsid w:val="007F0D66"/>
    <w:rsid w:val="007F133C"/>
    <w:rsid w:val="007F3920"/>
    <w:rsid w:val="007F490E"/>
    <w:rsid w:val="007F580D"/>
    <w:rsid w:val="00800920"/>
    <w:rsid w:val="008016EF"/>
    <w:rsid w:val="00802A0E"/>
    <w:rsid w:val="00804AFF"/>
    <w:rsid w:val="008056DA"/>
    <w:rsid w:val="008057B7"/>
    <w:rsid w:val="00805E84"/>
    <w:rsid w:val="0080725D"/>
    <w:rsid w:val="008116CC"/>
    <w:rsid w:val="008122C7"/>
    <w:rsid w:val="008160D3"/>
    <w:rsid w:val="00817910"/>
    <w:rsid w:val="00817FB2"/>
    <w:rsid w:val="0082065F"/>
    <w:rsid w:val="00821FBE"/>
    <w:rsid w:val="008221E5"/>
    <w:rsid w:val="0082396A"/>
    <w:rsid w:val="00823A90"/>
    <w:rsid w:val="0082492A"/>
    <w:rsid w:val="008249FF"/>
    <w:rsid w:val="00824E9F"/>
    <w:rsid w:val="00826FE5"/>
    <w:rsid w:val="0082702B"/>
    <w:rsid w:val="00827EE8"/>
    <w:rsid w:val="008329D3"/>
    <w:rsid w:val="00832E7C"/>
    <w:rsid w:val="008333C6"/>
    <w:rsid w:val="008337B4"/>
    <w:rsid w:val="0083586A"/>
    <w:rsid w:val="008358C5"/>
    <w:rsid w:val="00836D64"/>
    <w:rsid w:val="00840943"/>
    <w:rsid w:val="00840B56"/>
    <w:rsid w:val="0084116F"/>
    <w:rsid w:val="00841914"/>
    <w:rsid w:val="00841DBA"/>
    <w:rsid w:val="00842AD1"/>
    <w:rsid w:val="0084382D"/>
    <w:rsid w:val="00843FA5"/>
    <w:rsid w:val="00846067"/>
    <w:rsid w:val="008478DD"/>
    <w:rsid w:val="00853A9D"/>
    <w:rsid w:val="00853D06"/>
    <w:rsid w:val="00853F17"/>
    <w:rsid w:val="008540AC"/>
    <w:rsid w:val="0085471E"/>
    <w:rsid w:val="00855ECD"/>
    <w:rsid w:val="00856C62"/>
    <w:rsid w:val="00856DB9"/>
    <w:rsid w:val="008570BD"/>
    <w:rsid w:val="008577FD"/>
    <w:rsid w:val="008607CE"/>
    <w:rsid w:val="00861A2A"/>
    <w:rsid w:val="00861BEE"/>
    <w:rsid w:val="008640E7"/>
    <w:rsid w:val="00865A0F"/>
    <w:rsid w:val="00865F49"/>
    <w:rsid w:val="0086784B"/>
    <w:rsid w:val="008701C4"/>
    <w:rsid w:val="008703AD"/>
    <w:rsid w:val="00870911"/>
    <w:rsid w:val="00871DED"/>
    <w:rsid w:val="008723E8"/>
    <w:rsid w:val="00872BEF"/>
    <w:rsid w:val="008732B3"/>
    <w:rsid w:val="0087473C"/>
    <w:rsid w:val="00874D44"/>
    <w:rsid w:val="00875283"/>
    <w:rsid w:val="00876E33"/>
    <w:rsid w:val="008800D4"/>
    <w:rsid w:val="008802A4"/>
    <w:rsid w:val="00880DE6"/>
    <w:rsid w:val="0088242B"/>
    <w:rsid w:val="00883900"/>
    <w:rsid w:val="00884979"/>
    <w:rsid w:val="00884B45"/>
    <w:rsid w:val="008864EB"/>
    <w:rsid w:val="008872EB"/>
    <w:rsid w:val="008906C5"/>
    <w:rsid w:val="00894975"/>
    <w:rsid w:val="008955EF"/>
    <w:rsid w:val="00896F8D"/>
    <w:rsid w:val="008A084B"/>
    <w:rsid w:val="008A4E49"/>
    <w:rsid w:val="008A51F8"/>
    <w:rsid w:val="008A6989"/>
    <w:rsid w:val="008A7FB2"/>
    <w:rsid w:val="008B0D92"/>
    <w:rsid w:val="008B37C4"/>
    <w:rsid w:val="008B38FF"/>
    <w:rsid w:val="008B40CB"/>
    <w:rsid w:val="008B42F4"/>
    <w:rsid w:val="008B4A92"/>
    <w:rsid w:val="008B4DBB"/>
    <w:rsid w:val="008B5325"/>
    <w:rsid w:val="008B6B71"/>
    <w:rsid w:val="008B6D9C"/>
    <w:rsid w:val="008C004B"/>
    <w:rsid w:val="008C0141"/>
    <w:rsid w:val="008C07E2"/>
    <w:rsid w:val="008C19AF"/>
    <w:rsid w:val="008C1DE5"/>
    <w:rsid w:val="008C2162"/>
    <w:rsid w:val="008C2182"/>
    <w:rsid w:val="008C2DF5"/>
    <w:rsid w:val="008C4C29"/>
    <w:rsid w:val="008D0926"/>
    <w:rsid w:val="008D233A"/>
    <w:rsid w:val="008D2363"/>
    <w:rsid w:val="008D26ED"/>
    <w:rsid w:val="008D6E6B"/>
    <w:rsid w:val="008D75E9"/>
    <w:rsid w:val="008D7793"/>
    <w:rsid w:val="008E0793"/>
    <w:rsid w:val="008E07C9"/>
    <w:rsid w:val="008E2BBD"/>
    <w:rsid w:val="008E498F"/>
    <w:rsid w:val="008E5414"/>
    <w:rsid w:val="008E5519"/>
    <w:rsid w:val="008E6268"/>
    <w:rsid w:val="008E6A8C"/>
    <w:rsid w:val="008E72CC"/>
    <w:rsid w:val="008E7ABC"/>
    <w:rsid w:val="008E7E7D"/>
    <w:rsid w:val="008F19CA"/>
    <w:rsid w:val="008F1F51"/>
    <w:rsid w:val="008F38A3"/>
    <w:rsid w:val="008F53FE"/>
    <w:rsid w:val="0090084A"/>
    <w:rsid w:val="00901069"/>
    <w:rsid w:val="00903F93"/>
    <w:rsid w:val="0090403C"/>
    <w:rsid w:val="009048DC"/>
    <w:rsid w:val="00905741"/>
    <w:rsid w:val="00906D8A"/>
    <w:rsid w:val="00906F6B"/>
    <w:rsid w:val="00907253"/>
    <w:rsid w:val="00911127"/>
    <w:rsid w:val="009111C0"/>
    <w:rsid w:val="00912500"/>
    <w:rsid w:val="009145D5"/>
    <w:rsid w:val="0091554A"/>
    <w:rsid w:val="00915C36"/>
    <w:rsid w:val="00916A95"/>
    <w:rsid w:val="00917625"/>
    <w:rsid w:val="00917CB0"/>
    <w:rsid w:val="0092069C"/>
    <w:rsid w:val="00920C35"/>
    <w:rsid w:val="00921233"/>
    <w:rsid w:val="00923F55"/>
    <w:rsid w:val="0092434E"/>
    <w:rsid w:val="009267D5"/>
    <w:rsid w:val="009272F6"/>
    <w:rsid w:val="00931723"/>
    <w:rsid w:val="009318E0"/>
    <w:rsid w:val="00931918"/>
    <w:rsid w:val="00931CA3"/>
    <w:rsid w:val="009322CF"/>
    <w:rsid w:val="00934093"/>
    <w:rsid w:val="00935638"/>
    <w:rsid w:val="00936CBD"/>
    <w:rsid w:val="00936DCF"/>
    <w:rsid w:val="00940D89"/>
    <w:rsid w:val="009428A7"/>
    <w:rsid w:val="00944C03"/>
    <w:rsid w:val="00944F60"/>
    <w:rsid w:val="009452B9"/>
    <w:rsid w:val="00946307"/>
    <w:rsid w:val="00951E38"/>
    <w:rsid w:val="009535C4"/>
    <w:rsid w:val="00953CB0"/>
    <w:rsid w:val="00954680"/>
    <w:rsid w:val="00956B2F"/>
    <w:rsid w:val="00957E3F"/>
    <w:rsid w:val="00961B7C"/>
    <w:rsid w:val="009624CA"/>
    <w:rsid w:val="00963865"/>
    <w:rsid w:val="00963F6C"/>
    <w:rsid w:val="0096488F"/>
    <w:rsid w:val="00964973"/>
    <w:rsid w:val="00966448"/>
    <w:rsid w:val="00967394"/>
    <w:rsid w:val="0097102E"/>
    <w:rsid w:val="009722EC"/>
    <w:rsid w:val="0097326D"/>
    <w:rsid w:val="0097415B"/>
    <w:rsid w:val="009744D9"/>
    <w:rsid w:val="00975FD2"/>
    <w:rsid w:val="0097732C"/>
    <w:rsid w:val="0097770A"/>
    <w:rsid w:val="00980C2F"/>
    <w:rsid w:val="00981050"/>
    <w:rsid w:val="0098269A"/>
    <w:rsid w:val="00983C27"/>
    <w:rsid w:val="009846FC"/>
    <w:rsid w:val="009852E9"/>
    <w:rsid w:val="00985436"/>
    <w:rsid w:val="00985C8D"/>
    <w:rsid w:val="00986785"/>
    <w:rsid w:val="00987114"/>
    <w:rsid w:val="00990E03"/>
    <w:rsid w:val="009918C8"/>
    <w:rsid w:val="00993C8C"/>
    <w:rsid w:val="00994B63"/>
    <w:rsid w:val="009A0AF9"/>
    <w:rsid w:val="009A14C0"/>
    <w:rsid w:val="009A18F7"/>
    <w:rsid w:val="009A1DA2"/>
    <w:rsid w:val="009A373E"/>
    <w:rsid w:val="009A5320"/>
    <w:rsid w:val="009A5636"/>
    <w:rsid w:val="009A5693"/>
    <w:rsid w:val="009A5CAD"/>
    <w:rsid w:val="009A5CB7"/>
    <w:rsid w:val="009A6835"/>
    <w:rsid w:val="009A781C"/>
    <w:rsid w:val="009A7B21"/>
    <w:rsid w:val="009B0584"/>
    <w:rsid w:val="009B0E28"/>
    <w:rsid w:val="009B2682"/>
    <w:rsid w:val="009B4B7D"/>
    <w:rsid w:val="009B5851"/>
    <w:rsid w:val="009B6F80"/>
    <w:rsid w:val="009C1D3D"/>
    <w:rsid w:val="009C23FC"/>
    <w:rsid w:val="009C27C2"/>
    <w:rsid w:val="009C63BE"/>
    <w:rsid w:val="009C79A5"/>
    <w:rsid w:val="009D0C81"/>
    <w:rsid w:val="009D2E4B"/>
    <w:rsid w:val="009D3654"/>
    <w:rsid w:val="009D38E2"/>
    <w:rsid w:val="009D4543"/>
    <w:rsid w:val="009D4859"/>
    <w:rsid w:val="009D5C70"/>
    <w:rsid w:val="009D5E3D"/>
    <w:rsid w:val="009D648C"/>
    <w:rsid w:val="009D6A6D"/>
    <w:rsid w:val="009D7F9A"/>
    <w:rsid w:val="009E4863"/>
    <w:rsid w:val="009E70E2"/>
    <w:rsid w:val="009E7859"/>
    <w:rsid w:val="009F0199"/>
    <w:rsid w:val="009F1C58"/>
    <w:rsid w:val="009F2BA3"/>
    <w:rsid w:val="009F3F28"/>
    <w:rsid w:val="009F5DB1"/>
    <w:rsid w:val="009F628E"/>
    <w:rsid w:val="009F6667"/>
    <w:rsid w:val="009F710B"/>
    <w:rsid w:val="009F738D"/>
    <w:rsid w:val="00A00C8E"/>
    <w:rsid w:val="00A02A77"/>
    <w:rsid w:val="00A02D1B"/>
    <w:rsid w:val="00A032F1"/>
    <w:rsid w:val="00A03B0F"/>
    <w:rsid w:val="00A0412B"/>
    <w:rsid w:val="00A04B84"/>
    <w:rsid w:val="00A10150"/>
    <w:rsid w:val="00A11367"/>
    <w:rsid w:val="00A119B3"/>
    <w:rsid w:val="00A13FD2"/>
    <w:rsid w:val="00A143FD"/>
    <w:rsid w:val="00A15EFE"/>
    <w:rsid w:val="00A15FFA"/>
    <w:rsid w:val="00A1687A"/>
    <w:rsid w:val="00A170BF"/>
    <w:rsid w:val="00A2427B"/>
    <w:rsid w:val="00A27037"/>
    <w:rsid w:val="00A2711B"/>
    <w:rsid w:val="00A30C6E"/>
    <w:rsid w:val="00A31BB1"/>
    <w:rsid w:val="00A32ADD"/>
    <w:rsid w:val="00A3371A"/>
    <w:rsid w:val="00A34029"/>
    <w:rsid w:val="00A37CA2"/>
    <w:rsid w:val="00A37E13"/>
    <w:rsid w:val="00A4228A"/>
    <w:rsid w:val="00A43ED9"/>
    <w:rsid w:val="00A5012A"/>
    <w:rsid w:val="00A50EE0"/>
    <w:rsid w:val="00A51892"/>
    <w:rsid w:val="00A5478F"/>
    <w:rsid w:val="00A55C97"/>
    <w:rsid w:val="00A55D06"/>
    <w:rsid w:val="00A60892"/>
    <w:rsid w:val="00A6304B"/>
    <w:rsid w:val="00A65ADA"/>
    <w:rsid w:val="00A6610D"/>
    <w:rsid w:val="00A66299"/>
    <w:rsid w:val="00A66CB6"/>
    <w:rsid w:val="00A66F1A"/>
    <w:rsid w:val="00A71C1E"/>
    <w:rsid w:val="00A72754"/>
    <w:rsid w:val="00A73D14"/>
    <w:rsid w:val="00A749D8"/>
    <w:rsid w:val="00A752D3"/>
    <w:rsid w:val="00A764C3"/>
    <w:rsid w:val="00A80F59"/>
    <w:rsid w:val="00A82516"/>
    <w:rsid w:val="00A8704E"/>
    <w:rsid w:val="00A872AA"/>
    <w:rsid w:val="00A90085"/>
    <w:rsid w:val="00A9328F"/>
    <w:rsid w:val="00A933F2"/>
    <w:rsid w:val="00A946BC"/>
    <w:rsid w:val="00A94F31"/>
    <w:rsid w:val="00A96953"/>
    <w:rsid w:val="00A96FCC"/>
    <w:rsid w:val="00A9740B"/>
    <w:rsid w:val="00A97CE6"/>
    <w:rsid w:val="00AA0D44"/>
    <w:rsid w:val="00AA2EA4"/>
    <w:rsid w:val="00AA3519"/>
    <w:rsid w:val="00AA3C6D"/>
    <w:rsid w:val="00AA4AD4"/>
    <w:rsid w:val="00AA5313"/>
    <w:rsid w:val="00AA7616"/>
    <w:rsid w:val="00AA7B24"/>
    <w:rsid w:val="00AB6536"/>
    <w:rsid w:val="00AC0563"/>
    <w:rsid w:val="00AC14F5"/>
    <w:rsid w:val="00AC1692"/>
    <w:rsid w:val="00AC1903"/>
    <w:rsid w:val="00AC279F"/>
    <w:rsid w:val="00AC2D0F"/>
    <w:rsid w:val="00AD015F"/>
    <w:rsid w:val="00AD035A"/>
    <w:rsid w:val="00AD0625"/>
    <w:rsid w:val="00AD208B"/>
    <w:rsid w:val="00AD2A93"/>
    <w:rsid w:val="00AD2C99"/>
    <w:rsid w:val="00AD2DD7"/>
    <w:rsid w:val="00AD4B76"/>
    <w:rsid w:val="00AD5111"/>
    <w:rsid w:val="00AD5819"/>
    <w:rsid w:val="00AE04D1"/>
    <w:rsid w:val="00AE0C5F"/>
    <w:rsid w:val="00AE20D7"/>
    <w:rsid w:val="00AE2D59"/>
    <w:rsid w:val="00AE49FD"/>
    <w:rsid w:val="00AE50CC"/>
    <w:rsid w:val="00AE54FC"/>
    <w:rsid w:val="00AE6C86"/>
    <w:rsid w:val="00AE6EAE"/>
    <w:rsid w:val="00AE720C"/>
    <w:rsid w:val="00AF08AC"/>
    <w:rsid w:val="00AF0FAA"/>
    <w:rsid w:val="00AF5B0C"/>
    <w:rsid w:val="00AF65E3"/>
    <w:rsid w:val="00AF68F5"/>
    <w:rsid w:val="00AF7016"/>
    <w:rsid w:val="00B015D2"/>
    <w:rsid w:val="00B01D0C"/>
    <w:rsid w:val="00B024A3"/>
    <w:rsid w:val="00B02850"/>
    <w:rsid w:val="00B048BE"/>
    <w:rsid w:val="00B05759"/>
    <w:rsid w:val="00B07CB2"/>
    <w:rsid w:val="00B105C8"/>
    <w:rsid w:val="00B15115"/>
    <w:rsid w:val="00B16AEB"/>
    <w:rsid w:val="00B173AB"/>
    <w:rsid w:val="00B173B3"/>
    <w:rsid w:val="00B176CF"/>
    <w:rsid w:val="00B17900"/>
    <w:rsid w:val="00B211FD"/>
    <w:rsid w:val="00B219C8"/>
    <w:rsid w:val="00B21BB8"/>
    <w:rsid w:val="00B23729"/>
    <w:rsid w:val="00B25E6D"/>
    <w:rsid w:val="00B26A77"/>
    <w:rsid w:val="00B26DF8"/>
    <w:rsid w:val="00B2779B"/>
    <w:rsid w:val="00B30D80"/>
    <w:rsid w:val="00B314BE"/>
    <w:rsid w:val="00B32514"/>
    <w:rsid w:val="00B35BC0"/>
    <w:rsid w:val="00B35C2A"/>
    <w:rsid w:val="00B37F0D"/>
    <w:rsid w:val="00B412A7"/>
    <w:rsid w:val="00B412C3"/>
    <w:rsid w:val="00B43FFA"/>
    <w:rsid w:val="00B45375"/>
    <w:rsid w:val="00B45C0F"/>
    <w:rsid w:val="00B467B8"/>
    <w:rsid w:val="00B52EB1"/>
    <w:rsid w:val="00B53ED4"/>
    <w:rsid w:val="00B5463A"/>
    <w:rsid w:val="00B54D61"/>
    <w:rsid w:val="00B5527A"/>
    <w:rsid w:val="00B55288"/>
    <w:rsid w:val="00B61D71"/>
    <w:rsid w:val="00B62232"/>
    <w:rsid w:val="00B63D04"/>
    <w:rsid w:val="00B64BFF"/>
    <w:rsid w:val="00B655D4"/>
    <w:rsid w:val="00B66348"/>
    <w:rsid w:val="00B71567"/>
    <w:rsid w:val="00B738BC"/>
    <w:rsid w:val="00B73DE6"/>
    <w:rsid w:val="00B745C3"/>
    <w:rsid w:val="00B7505C"/>
    <w:rsid w:val="00B75EED"/>
    <w:rsid w:val="00B76710"/>
    <w:rsid w:val="00B81027"/>
    <w:rsid w:val="00B81376"/>
    <w:rsid w:val="00B817E7"/>
    <w:rsid w:val="00B8249F"/>
    <w:rsid w:val="00B8443D"/>
    <w:rsid w:val="00B8460A"/>
    <w:rsid w:val="00B85D53"/>
    <w:rsid w:val="00B90E8C"/>
    <w:rsid w:val="00B9145B"/>
    <w:rsid w:val="00B91CD0"/>
    <w:rsid w:val="00B923B8"/>
    <w:rsid w:val="00B92A4B"/>
    <w:rsid w:val="00B92F19"/>
    <w:rsid w:val="00B93E71"/>
    <w:rsid w:val="00B9438A"/>
    <w:rsid w:val="00B9474E"/>
    <w:rsid w:val="00B94987"/>
    <w:rsid w:val="00B95FF2"/>
    <w:rsid w:val="00B96958"/>
    <w:rsid w:val="00B9754F"/>
    <w:rsid w:val="00B97564"/>
    <w:rsid w:val="00BA0299"/>
    <w:rsid w:val="00BA10C3"/>
    <w:rsid w:val="00BA193F"/>
    <w:rsid w:val="00BA1D5C"/>
    <w:rsid w:val="00BA4F5F"/>
    <w:rsid w:val="00BA6672"/>
    <w:rsid w:val="00BB06BD"/>
    <w:rsid w:val="00BB2283"/>
    <w:rsid w:val="00BB2344"/>
    <w:rsid w:val="00BB6B66"/>
    <w:rsid w:val="00BC0370"/>
    <w:rsid w:val="00BC5939"/>
    <w:rsid w:val="00BC5CB9"/>
    <w:rsid w:val="00BC67A7"/>
    <w:rsid w:val="00BC6AB2"/>
    <w:rsid w:val="00BD17BF"/>
    <w:rsid w:val="00BD39A1"/>
    <w:rsid w:val="00BD64F2"/>
    <w:rsid w:val="00BD72F9"/>
    <w:rsid w:val="00BD7961"/>
    <w:rsid w:val="00BE009B"/>
    <w:rsid w:val="00BE01E6"/>
    <w:rsid w:val="00BE0DB7"/>
    <w:rsid w:val="00BE0F91"/>
    <w:rsid w:val="00BE2B23"/>
    <w:rsid w:val="00BE2C45"/>
    <w:rsid w:val="00BE5D15"/>
    <w:rsid w:val="00BE626D"/>
    <w:rsid w:val="00BE6379"/>
    <w:rsid w:val="00BE6A95"/>
    <w:rsid w:val="00BE734F"/>
    <w:rsid w:val="00BF126C"/>
    <w:rsid w:val="00BF1CA4"/>
    <w:rsid w:val="00BF2077"/>
    <w:rsid w:val="00BF2F5D"/>
    <w:rsid w:val="00BF35B0"/>
    <w:rsid w:val="00BF364B"/>
    <w:rsid w:val="00BF37F5"/>
    <w:rsid w:val="00BF5746"/>
    <w:rsid w:val="00BF6747"/>
    <w:rsid w:val="00BF6A77"/>
    <w:rsid w:val="00BF7088"/>
    <w:rsid w:val="00BF709A"/>
    <w:rsid w:val="00BF7DA7"/>
    <w:rsid w:val="00C01725"/>
    <w:rsid w:val="00C018D5"/>
    <w:rsid w:val="00C04044"/>
    <w:rsid w:val="00C07F74"/>
    <w:rsid w:val="00C11574"/>
    <w:rsid w:val="00C134D1"/>
    <w:rsid w:val="00C13924"/>
    <w:rsid w:val="00C15BCE"/>
    <w:rsid w:val="00C17D49"/>
    <w:rsid w:val="00C2041D"/>
    <w:rsid w:val="00C20C99"/>
    <w:rsid w:val="00C20F9E"/>
    <w:rsid w:val="00C23B92"/>
    <w:rsid w:val="00C23BBC"/>
    <w:rsid w:val="00C240D3"/>
    <w:rsid w:val="00C244B9"/>
    <w:rsid w:val="00C26C5C"/>
    <w:rsid w:val="00C302F9"/>
    <w:rsid w:val="00C30351"/>
    <w:rsid w:val="00C31515"/>
    <w:rsid w:val="00C31775"/>
    <w:rsid w:val="00C31C61"/>
    <w:rsid w:val="00C33592"/>
    <w:rsid w:val="00C33738"/>
    <w:rsid w:val="00C34B5D"/>
    <w:rsid w:val="00C34F05"/>
    <w:rsid w:val="00C355A9"/>
    <w:rsid w:val="00C379AF"/>
    <w:rsid w:val="00C4136A"/>
    <w:rsid w:val="00C41EC7"/>
    <w:rsid w:val="00C41FBD"/>
    <w:rsid w:val="00C4297D"/>
    <w:rsid w:val="00C4473B"/>
    <w:rsid w:val="00C44CD3"/>
    <w:rsid w:val="00C452F8"/>
    <w:rsid w:val="00C477FB"/>
    <w:rsid w:val="00C5081A"/>
    <w:rsid w:val="00C526E8"/>
    <w:rsid w:val="00C551E9"/>
    <w:rsid w:val="00C57737"/>
    <w:rsid w:val="00C578A5"/>
    <w:rsid w:val="00C60FD7"/>
    <w:rsid w:val="00C61087"/>
    <w:rsid w:val="00C62460"/>
    <w:rsid w:val="00C63E53"/>
    <w:rsid w:val="00C64062"/>
    <w:rsid w:val="00C6413F"/>
    <w:rsid w:val="00C65B8E"/>
    <w:rsid w:val="00C665D6"/>
    <w:rsid w:val="00C66FD4"/>
    <w:rsid w:val="00C7318F"/>
    <w:rsid w:val="00C7596A"/>
    <w:rsid w:val="00C76536"/>
    <w:rsid w:val="00C77672"/>
    <w:rsid w:val="00C776C1"/>
    <w:rsid w:val="00C7776C"/>
    <w:rsid w:val="00C77F59"/>
    <w:rsid w:val="00C80A84"/>
    <w:rsid w:val="00C82005"/>
    <w:rsid w:val="00C841E6"/>
    <w:rsid w:val="00C86AF6"/>
    <w:rsid w:val="00C900AF"/>
    <w:rsid w:val="00C908A7"/>
    <w:rsid w:val="00C90BF0"/>
    <w:rsid w:val="00C93A74"/>
    <w:rsid w:val="00C961D0"/>
    <w:rsid w:val="00CA3796"/>
    <w:rsid w:val="00CA4CDB"/>
    <w:rsid w:val="00CB175F"/>
    <w:rsid w:val="00CB1DAA"/>
    <w:rsid w:val="00CB49CA"/>
    <w:rsid w:val="00CB7193"/>
    <w:rsid w:val="00CB73D9"/>
    <w:rsid w:val="00CB7C17"/>
    <w:rsid w:val="00CB7F57"/>
    <w:rsid w:val="00CC282C"/>
    <w:rsid w:val="00CC3291"/>
    <w:rsid w:val="00CC3520"/>
    <w:rsid w:val="00CC40F3"/>
    <w:rsid w:val="00CC48AF"/>
    <w:rsid w:val="00CD0476"/>
    <w:rsid w:val="00CD090D"/>
    <w:rsid w:val="00CD1DDB"/>
    <w:rsid w:val="00CD1F6F"/>
    <w:rsid w:val="00CD5995"/>
    <w:rsid w:val="00CD69F7"/>
    <w:rsid w:val="00CD742F"/>
    <w:rsid w:val="00CE1354"/>
    <w:rsid w:val="00CE1643"/>
    <w:rsid w:val="00CE3B09"/>
    <w:rsid w:val="00CE4A44"/>
    <w:rsid w:val="00CE5709"/>
    <w:rsid w:val="00CE5862"/>
    <w:rsid w:val="00CE5DD8"/>
    <w:rsid w:val="00CE61D4"/>
    <w:rsid w:val="00CE65E9"/>
    <w:rsid w:val="00CE7019"/>
    <w:rsid w:val="00CE753C"/>
    <w:rsid w:val="00CE7B8E"/>
    <w:rsid w:val="00CF114B"/>
    <w:rsid w:val="00CF2EAD"/>
    <w:rsid w:val="00CF44BE"/>
    <w:rsid w:val="00CF551D"/>
    <w:rsid w:val="00CF5B04"/>
    <w:rsid w:val="00D0034B"/>
    <w:rsid w:val="00D0073C"/>
    <w:rsid w:val="00D00E53"/>
    <w:rsid w:val="00D01DF1"/>
    <w:rsid w:val="00D06A5D"/>
    <w:rsid w:val="00D1129F"/>
    <w:rsid w:val="00D11F13"/>
    <w:rsid w:val="00D1369E"/>
    <w:rsid w:val="00D137DA"/>
    <w:rsid w:val="00D13AB3"/>
    <w:rsid w:val="00D143C0"/>
    <w:rsid w:val="00D14BE9"/>
    <w:rsid w:val="00D152C5"/>
    <w:rsid w:val="00D159CC"/>
    <w:rsid w:val="00D17D9E"/>
    <w:rsid w:val="00D20A8D"/>
    <w:rsid w:val="00D21E34"/>
    <w:rsid w:val="00D26734"/>
    <w:rsid w:val="00D2760D"/>
    <w:rsid w:val="00D30AFA"/>
    <w:rsid w:val="00D3352B"/>
    <w:rsid w:val="00D336E9"/>
    <w:rsid w:val="00D34184"/>
    <w:rsid w:val="00D36013"/>
    <w:rsid w:val="00D3671B"/>
    <w:rsid w:val="00D4165B"/>
    <w:rsid w:val="00D44DFA"/>
    <w:rsid w:val="00D45BFD"/>
    <w:rsid w:val="00D461C1"/>
    <w:rsid w:val="00D46DB3"/>
    <w:rsid w:val="00D46F14"/>
    <w:rsid w:val="00D47972"/>
    <w:rsid w:val="00D47A47"/>
    <w:rsid w:val="00D50A62"/>
    <w:rsid w:val="00D50B35"/>
    <w:rsid w:val="00D5343B"/>
    <w:rsid w:val="00D542FC"/>
    <w:rsid w:val="00D57063"/>
    <w:rsid w:val="00D61C23"/>
    <w:rsid w:val="00D63E3B"/>
    <w:rsid w:val="00D63F97"/>
    <w:rsid w:val="00D63FAB"/>
    <w:rsid w:val="00D644FA"/>
    <w:rsid w:val="00D645C8"/>
    <w:rsid w:val="00D661D4"/>
    <w:rsid w:val="00D676A5"/>
    <w:rsid w:val="00D70139"/>
    <w:rsid w:val="00D70E80"/>
    <w:rsid w:val="00D727F1"/>
    <w:rsid w:val="00D73E3D"/>
    <w:rsid w:val="00D750C1"/>
    <w:rsid w:val="00D77D47"/>
    <w:rsid w:val="00D80620"/>
    <w:rsid w:val="00D816F8"/>
    <w:rsid w:val="00D8349C"/>
    <w:rsid w:val="00D837D4"/>
    <w:rsid w:val="00D83AEC"/>
    <w:rsid w:val="00D83F9D"/>
    <w:rsid w:val="00D84BE8"/>
    <w:rsid w:val="00D84FA1"/>
    <w:rsid w:val="00D850AE"/>
    <w:rsid w:val="00D858D5"/>
    <w:rsid w:val="00D863E1"/>
    <w:rsid w:val="00D86867"/>
    <w:rsid w:val="00D86B93"/>
    <w:rsid w:val="00D870CC"/>
    <w:rsid w:val="00D92B92"/>
    <w:rsid w:val="00D92E2D"/>
    <w:rsid w:val="00D933DE"/>
    <w:rsid w:val="00D97FBC"/>
    <w:rsid w:val="00DA1588"/>
    <w:rsid w:val="00DA3B17"/>
    <w:rsid w:val="00DA56AF"/>
    <w:rsid w:val="00DA68D3"/>
    <w:rsid w:val="00DA7162"/>
    <w:rsid w:val="00DA7AF4"/>
    <w:rsid w:val="00DA7F3A"/>
    <w:rsid w:val="00DB0E40"/>
    <w:rsid w:val="00DB0FA3"/>
    <w:rsid w:val="00DB4832"/>
    <w:rsid w:val="00DB59DF"/>
    <w:rsid w:val="00DB7DDA"/>
    <w:rsid w:val="00DC0246"/>
    <w:rsid w:val="00DC040B"/>
    <w:rsid w:val="00DC0486"/>
    <w:rsid w:val="00DC5BB3"/>
    <w:rsid w:val="00DC5E2A"/>
    <w:rsid w:val="00DC61FE"/>
    <w:rsid w:val="00DC6C80"/>
    <w:rsid w:val="00DC72A0"/>
    <w:rsid w:val="00DD156B"/>
    <w:rsid w:val="00DD1818"/>
    <w:rsid w:val="00DD2A5E"/>
    <w:rsid w:val="00DD353E"/>
    <w:rsid w:val="00DD597A"/>
    <w:rsid w:val="00DD5D73"/>
    <w:rsid w:val="00DD75F8"/>
    <w:rsid w:val="00DD7613"/>
    <w:rsid w:val="00DD7D84"/>
    <w:rsid w:val="00DE06AD"/>
    <w:rsid w:val="00DE26FB"/>
    <w:rsid w:val="00DE3F1B"/>
    <w:rsid w:val="00DE4625"/>
    <w:rsid w:val="00DE480A"/>
    <w:rsid w:val="00DE4E19"/>
    <w:rsid w:val="00DE55B6"/>
    <w:rsid w:val="00DE6663"/>
    <w:rsid w:val="00DE737F"/>
    <w:rsid w:val="00DE7A7A"/>
    <w:rsid w:val="00DE7C7B"/>
    <w:rsid w:val="00DF170C"/>
    <w:rsid w:val="00DF6544"/>
    <w:rsid w:val="00DF6AF7"/>
    <w:rsid w:val="00E007C6"/>
    <w:rsid w:val="00E035F5"/>
    <w:rsid w:val="00E07E62"/>
    <w:rsid w:val="00E10630"/>
    <w:rsid w:val="00E10C44"/>
    <w:rsid w:val="00E14B72"/>
    <w:rsid w:val="00E155EE"/>
    <w:rsid w:val="00E16CB2"/>
    <w:rsid w:val="00E16E4C"/>
    <w:rsid w:val="00E20429"/>
    <w:rsid w:val="00E230F1"/>
    <w:rsid w:val="00E23501"/>
    <w:rsid w:val="00E26BF8"/>
    <w:rsid w:val="00E3001F"/>
    <w:rsid w:val="00E304DE"/>
    <w:rsid w:val="00E30DD8"/>
    <w:rsid w:val="00E315B7"/>
    <w:rsid w:val="00E37D45"/>
    <w:rsid w:val="00E41017"/>
    <w:rsid w:val="00E42507"/>
    <w:rsid w:val="00E427C3"/>
    <w:rsid w:val="00E42A7A"/>
    <w:rsid w:val="00E437AA"/>
    <w:rsid w:val="00E449F7"/>
    <w:rsid w:val="00E44B26"/>
    <w:rsid w:val="00E45743"/>
    <w:rsid w:val="00E45983"/>
    <w:rsid w:val="00E462AE"/>
    <w:rsid w:val="00E4694A"/>
    <w:rsid w:val="00E473F4"/>
    <w:rsid w:val="00E504B3"/>
    <w:rsid w:val="00E520B0"/>
    <w:rsid w:val="00E5314E"/>
    <w:rsid w:val="00E556C1"/>
    <w:rsid w:val="00E5717D"/>
    <w:rsid w:val="00E5733F"/>
    <w:rsid w:val="00E5766A"/>
    <w:rsid w:val="00E57780"/>
    <w:rsid w:val="00E606FA"/>
    <w:rsid w:val="00E60925"/>
    <w:rsid w:val="00E62597"/>
    <w:rsid w:val="00E62E36"/>
    <w:rsid w:val="00E669EE"/>
    <w:rsid w:val="00E66EE1"/>
    <w:rsid w:val="00E67290"/>
    <w:rsid w:val="00E67818"/>
    <w:rsid w:val="00E67AE1"/>
    <w:rsid w:val="00E702B3"/>
    <w:rsid w:val="00E715C9"/>
    <w:rsid w:val="00E71DF3"/>
    <w:rsid w:val="00E726B5"/>
    <w:rsid w:val="00E72851"/>
    <w:rsid w:val="00E75608"/>
    <w:rsid w:val="00E80783"/>
    <w:rsid w:val="00E81175"/>
    <w:rsid w:val="00E81394"/>
    <w:rsid w:val="00E81710"/>
    <w:rsid w:val="00E81B26"/>
    <w:rsid w:val="00E8220A"/>
    <w:rsid w:val="00E82E17"/>
    <w:rsid w:val="00E855DF"/>
    <w:rsid w:val="00E8643A"/>
    <w:rsid w:val="00E86B40"/>
    <w:rsid w:val="00E872A0"/>
    <w:rsid w:val="00E909F6"/>
    <w:rsid w:val="00E90E2C"/>
    <w:rsid w:val="00E91A2D"/>
    <w:rsid w:val="00E9306F"/>
    <w:rsid w:val="00E939F0"/>
    <w:rsid w:val="00E93F47"/>
    <w:rsid w:val="00E95801"/>
    <w:rsid w:val="00E96BA9"/>
    <w:rsid w:val="00EA38E0"/>
    <w:rsid w:val="00EA3B05"/>
    <w:rsid w:val="00EA3BD4"/>
    <w:rsid w:val="00EA548B"/>
    <w:rsid w:val="00EA5B18"/>
    <w:rsid w:val="00EA693F"/>
    <w:rsid w:val="00EA6FA2"/>
    <w:rsid w:val="00EB0F3F"/>
    <w:rsid w:val="00EB1CA2"/>
    <w:rsid w:val="00EB4F33"/>
    <w:rsid w:val="00EB5C86"/>
    <w:rsid w:val="00EB7A23"/>
    <w:rsid w:val="00EC1BE3"/>
    <w:rsid w:val="00EC5F3F"/>
    <w:rsid w:val="00EC7827"/>
    <w:rsid w:val="00ED0116"/>
    <w:rsid w:val="00ED0939"/>
    <w:rsid w:val="00ED1C52"/>
    <w:rsid w:val="00ED1C8E"/>
    <w:rsid w:val="00ED2410"/>
    <w:rsid w:val="00ED5647"/>
    <w:rsid w:val="00ED63E0"/>
    <w:rsid w:val="00ED6B16"/>
    <w:rsid w:val="00ED73C2"/>
    <w:rsid w:val="00EE1A65"/>
    <w:rsid w:val="00EE1C84"/>
    <w:rsid w:val="00EE2C44"/>
    <w:rsid w:val="00EE5875"/>
    <w:rsid w:val="00EE62CC"/>
    <w:rsid w:val="00EE790D"/>
    <w:rsid w:val="00EF0C55"/>
    <w:rsid w:val="00EF2182"/>
    <w:rsid w:val="00EF2582"/>
    <w:rsid w:val="00EF26CC"/>
    <w:rsid w:val="00EF275E"/>
    <w:rsid w:val="00EF404B"/>
    <w:rsid w:val="00EF470A"/>
    <w:rsid w:val="00EF4747"/>
    <w:rsid w:val="00EF512A"/>
    <w:rsid w:val="00EF62B1"/>
    <w:rsid w:val="00EF79AB"/>
    <w:rsid w:val="00F0117F"/>
    <w:rsid w:val="00F01BD4"/>
    <w:rsid w:val="00F01C4A"/>
    <w:rsid w:val="00F02006"/>
    <w:rsid w:val="00F022C3"/>
    <w:rsid w:val="00F032E7"/>
    <w:rsid w:val="00F037B0"/>
    <w:rsid w:val="00F03A08"/>
    <w:rsid w:val="00F05854"/>
    <w:rsid w:val="00F062DB"/>
    <w:rsid w:val="00F1018F"/>
    <w:rsid w:val="00F109EE"/>
    <w:rsid w:val="00F119E4"/>
    <w:rsid w:val="00F12455"/>
    <w:rsid w:val="00F13704"/>
    <w:rsid w:val="00F1405D"/>
    <w:rsid w:val="00F14B76"/>
    <w:rsid w:val="00F15962"/>
    <w:rsid w:val="00F15B99"/>
    <w:rsid w:val="00F16D02"/>
    <w:rsid w:val="00F16DD4"/>
    <w:rsid w:val="00F17D7F"/>
    <w:rsid w:val="00F201A0"/>
    <w:rsid w:val="00F2269D"/>
    <w:rsid w:val="00F255B7"/>
    <w:rsid w:val="00F25C12"/>
    <w:rsid w:val="00F26163"/>
    <w:rsid w:val="00F26F1D"/>
    <w:rsid w:val="00F275E8"/>
    <w:rsid w:val="00F325D0"/>
    <w:rsid w:val="00F336B3"/>
    <w:rsid w:val="00F34803"/>
    <w:rsid w:val="00F366F9"/>
    <w:rsid w:val="00F416B0"/>
    <w:rsid w:val="00F42F27"/>
    <w:rsid w:val="00F431B3"/>
    <w:rsid w:val="00F4480E"/>
    <w:rsid w:val="00F44938"/>
    <w:rsid w:val="00F4495D"/>
    <w:rsid w:val="00F45DC9"/>
    <w:rsid w:val="00F45DF3"/>
    <w:rsid w:val="00F4612D"/>
    <w:rsid w:val="00F47FDB"/>
    <w:rsid w:val="00F505AC"/>
    <w:rsid w:val="00F530B6"/>
    <w:rsid w:val="00F546C1"/>
    <w:rsid w:val="00F54B2E"/>
    <w:rsid w:val="00F56DC8"/>
    <w:rsid w:val="00F60FFE"/>
    <w:rsid w:val="00F62928"/>
    <w:rsid w:val="00F63657"/>
    <w:rsid w:val="00F63698"/>
    <w:rsid w:val="00F64643"/>
    <w:rsid w:val="00F6475B"/>
    <w:rsid w:val="00F64CC9"/>
    <w:rsid w:val="00F64DF1"/>
    <w:rsid w:val="00F65191"/>
    <w:rsid w:val="00F66495"/>
    <w:rsid w:val="00F66FA2"/>
    <w:rsid w:val="00F70EFF"/>
    <w:rsid w:val="00F71C7C"/>
    <w:rsid w:val="00F72894"/>
    <w:rsid w:val="00F73A4A"/>
    <w:rsid w:val="00F75ED2"/>
    <w:rsid w:val="00F76CF2"/>
    <w:rsid w:val="00F76FF3"/>
    <w:rsid w:val="00F777F9"/>
    <w:rsid w:val="00F77F94"/>
    <w:rsid w:val="00F80F6D"/>
    <w:rsid w:val="00F81818"/>
    <w:rsid w:val="00F81BF2"/>
    <w:rsid w:val="00F828C0"/>
    <w:rsid w:val="00F843A7"/>
    <w:rsid w:val="00F85163"/>
    <w:rsid w:val="00F87380"/>
    <w:rsid w:val="00F87F9C"/>
    <w:rsid w:val="00F90CD6"/>
    <w:rsid w:val="00F91947"/>
    <w:rsid w:val="00F93A5B"/>
    <w:rsid w:val="00F9523B"/>
    <w:rsid w:val="00F96424"/>
    <w:rsid w:val="00F97618"/>
    <w:rsid w:val="00F97A2A"/>
    <w:rsid w:val="00FA01B9"/>
    <w:rsid w:val="00FA2923"/>
    <w:rsid w:val="00FA29AB"/>
    <w:rsid w:val="00FA4846"/>
    <w:rsid w:val="00FA49D9"/>
    <w:rsid w:val="00FA6372"/>
    <w:rsid w:val="00FA638C"/>
    <w:rsid w:val="00FA71C9"/>
    <w:rsid w:val="00FB09D7"/>
    <w:rsid w:val="00FB4500"/>
    <w:rsid w:val="00FB648E"/>
    <w:rsid w:val="00FB66DD"/>
    <w:rsid w:val="00FB7A04"/>
    <w:rsid w:val="00FB7F4A"/>
    <w:rsid w:val="00FC04DA"/>
    <w:rsid w:val="00FC2FC6"/>
    <w:rsid w:val="00FC4696"/>
    <w:rsid w:val="00FC5C49"/>
    <w:rsid w:val="00FC6B66"/>
    <w:rsid w:val="00FD15CA"/>
    <w:rsid w:val="00FD39C5"/>
    <w:rsid w:val="00FD61C0"/>
    <w:rsid w:val="00FD64F3"/>
    <w:rsid w:val="00FD6AB5"/>
    <w:rsid w:val="00FE01D8"/>
    <w:rsid w:val="00FE02ED"/>
    <w:rsid w:val="00FE058D"/>
    <w:rsid w:val="00FE1672"/>
    <w:rsid w:val="00FE1F69"/>
    <w:rsid w:val="00FE2A55"/>
    <w:rsid w:val="00FE3D13"/>
    <w:rsid w:val="00FE3DE2"/>
    <w:rsid w:val="00FE3FC3"/>
    <w:rsid w:val="00FE51DE"/>
    <w:rsid w:val="00FE6F8F"/>
    <w:rsid w:val="00FE7687"/>
    <w:rsid w:val="00FE7E01"/>
    <w:rsid w:val="00FF11E6"/>
    <w:rsid w:val="00FF1781"/>
    <w:rsid w:val="00FF50A1"/>
    <w:rsid w:val="00FF548D"/>
    <w:rsid w:val="00FF6D07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57B11817"/>
  <w15:docId w15:val="{6C301DD7-B474-49E6-AF1E-20F1D2E6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4AE"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43293C"/>
    <w:pPr>
      <w:keepNext/>
      <w:keepLines/>
      <w:pageBreakBefore/>
      <w:numPr>
        <w:numId w:val="2"/>
      </w:numPr>
      <w:spacing w:after="320" w:line="-360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43293C"/>
    <w:pPr>
      <w:keepNext/>
      <w:keepLines/>
      <w:numPr>
        <w:ilvl w:val="1"/>
        <w:numId w:val="2"/>
      </w:numPr>
      <w:spacing w:line="300" w:lineRule="exact"/>
      <w:outlineLvl w:val="1"/>
    </w:pPr>
    <w:rPr>
      <w:b/>
      <w:sz w:val="24"/>
    </w:rPr>
  </w:style>
  <w:style w:type="paragraph" w:styleId="Heading3">
    <w:name w:val="heading 3"/>
    <w:basedOn w:val="Heading2"/>
    <w:next w:val="Normal"/>
    <w:qFormat/>
    <w:rsid w:val="0043293C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43293C"/>
    <w:pPr>
      <w:keepLines/>
      <w:numPr>
        <w:ilvl w:val="3"/>
        <w:numId w:val="2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3293C"/>
    <w:pPr>
      <w:keepNext/>
      <w:keepLines/>
      <w:numPr>
        <w:ilvl w:val="4"/>
        <w:numId w:val="2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3293C"/>
    <w:pPr>
      <w:numPr>
        <w:ilvl w:val="5"/>
        <w:numId w:val="3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43293C"/>
    <w:pPr>
      <w:overflowPunct/>
      <w:autoSpaceDE/>
      <w:autoSpaceDN/>
      <w:adjustRightInd/>
      <w:spacing w:before="240" w:after="60"/>
      <w:textAlignment w:val="auto"/>
      <w:outlineLvl w:val="6"/>
    </w:pPr>
  </w:style>
  <w:style w:type="paragraph" w:styleId="Heading8">
    <w:name w:val="heading 8"/>
    <w:basedOn w:val="Normal"/>
    <w:next w:val="Normal"/>
    <w:qFormat/>
    <w:rsid w:val="0043293C"/>
    <w:pPr>
      <w:overflowPunct/>
      <w:autoSpaceDE/>
      <w:autoSpaceDN/>
      <w:adjustRightInd/>
      <w:spacing w:before="240" w:after="60"/>
      <w:textAlignment w:val="auto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3293C"/>
    <w:pPr>
      <w:overflowPunct/>
      <w:autoSpaceDE/>
      <w:autoSpaceDN/>
      <w:adjustRightInd/>
      <w:spacing w:before="240" w:after="60"/>
      <w:textAlignment w:val="auto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293C"/>
    <w:pPr>
      <w:pBdr>
        <w:bottom w:val="single" w:sz="18" w:space="1" w:color="324099"/>
      </w:pBdr>
      <w:tabs>
        <w:tab w:val="center" w:pos="4820"/>
        <w:tab w:val="right" w:pos="9639"/>
      </w:tabs>
    </w:pPr>
  </w:style>
  <w:style w:type="paragraph" w:styleId="Footer">
    <w:name w:val="footer"/>
    <w:basedOn w:val="Normal"/>
    <w:link w:val="FooterChar"/>
    <w:uiPriority w:val="99"/>
    <w:rsid w:val="0043293C"/>
    <w:pPr>
      <w:pBdr>
        <w:top w:val="single" w:sz="18" w:space="1" w:color="324099"/>
      </w:pBdr>
      <w:tabs>
        <w:tab w:val="center" w:pos="4820"/>
        <w:tab w:val="right" w:pos="9639"/>
      </w:tabs>
    </w:pPr>
    <w:rPr>
      <w:sz w:val="18"/>
    </w:rPr>
  </w:style>
  <w:style w:type="paragraph" w:customStyle="1" w:styleId="Bit">
    <w:name w:val="Bit"/>
    <w:basedOn w:val="Normal"/>
    <w:rsid w:val="0043293C"/>
    <w:pPr>
      <w:widowControl w:val="0"/>
    </w:pPr>
    <w:rPr>
      <w:rFonts w:eastAsia="MS Mincho"/>
      <w:color w:val="FFFFFF"/>
      <w:sz w:val="116"/>
      <w:lang w:eastAsia="ja-JP"/>
    </w:rPr>
  </w:style>
  <w:style w:type="paragraph" w:customStyle="1" w:styleId="box">
    <w:name w:val="box"/>
    <w:basedOn w:val="Normal"/>
    <w:rsid w:val="0043293C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noProof/>
      <w:sz w:val="18"/>
    </w:rPr>
  </w:style>
  <w:style w:type="paragraph" w:customStyle="1" w:styleId="boxb">
    <w:name w:val="boxb"/>
    <w:basedOn w:val="box"/>
    <w:rsid w:val="004329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cautionhead">
    <w:name w:val="caution head"/>
    <w:basedOn w:val="Normal"/>
    <w:next w:val="Normal"/>
    <w:rsid w:val="0043293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b/>
    </w:rPr>
  </w:style>
  <w:style w:type="paragraph" w:customStyle="1" w:styleId="cautionitem">
    <w:name w:val="caution item"/>
    <w:basedOn w:val="cautionhead"/>
    <w:rsid w:val="0043293C"/>
    <w:rPr>
      <w:b w:val="0"/>
      <w:sz w:val="18"/>
    </w:rPr>
  </w:style>
  <w:style w:type="paragraph" w:customStyle="1" w:styleId="code">
    <w:name w:val="code"/>
    <w:basedOn w:val="Normal"/>
    <w:rsid w:val="0043293C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colophon">
    <w:name w:val="colophon"/>
    <w:basedOn w:val="Normal"/>
    <w:rsid w:val="0043293C"/>
    <w:pPr>
      <w:widowControl w:val="0"/>
      <w:tabs>
        <w:tab w:val="left" w:pos="1701"/>
      </w:tabs>
      <w:spacing w:before="60"/>
      <w:ind w:left="57"/>
    </w:pPr>
    <w:rPr>
      <w:rFonts w:eastAsia="MS Mincho"/>
      <w:lang w:eastAsia="ja-JP"/>
    </w:rPr>
  </w:style>
  <w:style w:type="paragraph" w:customStyle="1" w:styleId="colophontitle">
    <w:name w:val="colophon_title"/>
    <w:rsid w:val="0043293C"/>
    <w:pPr>
      <w:spacing w:line="260" w:lineRule="exact"/>
      <w:ind w:left="57"/>
    </w:pPr>
    <w:rPr>
      <w:rFonts w:ascii="Arial" w:eastAsia="MS Mincho" w:hAnsi="Arial"/>
      <w:b/>
      <w:sz w:val="24"/>
    </w:rPr>
  </w:style>
  <w:style w:type="character" w:styleId="CommentReference">
    <w:name w:val="annotation reference"/>
    <w:basedOn w:val="DefaultParagraphFont"/>
    <w:semiHidden/>
    <w:rsid w:val="0043293C"/>
    <w:rPr>
      <w:sz w:val="18"/>
      <w:szCs w:val="18"/>
    </w:rPr>
  </w:style>
  <w:style w:type="paragraph" w:customStyle="1" w:styleId="copyright">
    <w:name w:val="copyright"/>
    <w:rsid w:val="0043293C"/>
    <w:pPr>
      <w:spacing w:before="60"/>
      <w:jc w:val="center"/>
    </w:pPr>
    <w:rPr>
      <w:rFonts w:ascii="Arial" w:eastAsia="MS Mincho" w:hAnsi="Arial" w:cs="Arial"/>
      <w:sz w:val="18"/>
    </w:rPr>
  </w:style>
  <w:style w:type="paragraph" w:styleId="Date">
    <w:name w:val="Date"/>
    <w:basedOn w:val="Normal"/>
    <w:next w:val="Normal"/>
    <w:rsid w:val="0043293C"/>
    <w:pPr>
      <w:widowControl w:val="0"/>
      <w:spacing w:line="320" w:lineRule="exact"/>
    </w:pPr>
    <w:rPr>
      <w:rFonts w:eastAsia="MS Mincho"/>
      <w:sz w:val="32"/>
      <w:lang w:eastAsia="ja-JP"/>
    </w:rPr>
  </w:style>
  <w:style w:type="paragraph" w:customStyle="1" w:styleId="equation">
    <w:name w:val="equation"/>
    <w:basedOn w:val="Normal"/>
    <w:rsid w:val="0043293C"/>
    <w:pPr>
      <w:keepLines/>
      <w:spacing w:line="260" w:lineRule="auto"/>
      <w:ind w:left="720"/>
    </w:pPr>
    <w:rPr>
      <w:sz w:val="18"/>
    </w:rPr>
  </w:style>
  <w:style w:type="paragraph" w:customStyle="1" w:styleId="figuretitle">
    <w:name w:val="figure title"/>
    <w:basedOn w:val="Heading4"/>
    <w:next w:val="Normal"/>
    <w:rsid w:val="0043293C"/>
    <w:pPr>
      <w:numPr>
        <w:ilvl w:val="0"/>
        <w:numId w:val="0"/>
      </w:numPr>
      <w:jc w:val="center"/>
      <w:outlineLvl w:val="9"/>
    </w:pPr>
  </w:style>
  <w:style w:type="paragraph" w:styleId="Index1">
    <w:name w:val="index 1"/>
    <w:basedOn w:val="Normal"/>
    <w:next w:val="Normal"/>
    <w:autoRedefine/>
    <w:semiHidden/>
    <w:rsid w:val="00747BA2"/>
    <w:pPr>
      <w:tabs>
        <w:tab w:val="right" w:leader="dot" w:pos="4500"/>
      </w:tabs>
      <w:overflowPunct/>
      <w:autoSpaceDE/>
      <w:autoSpaceDN/>
      <w:adjustRightInd/>
      <w:spacing w:line="259" w:lineRule="exact"/>
      <w:textAlignment w:val="auto"/>
    </w:pPr>
    <w:rPr>
      <w:rFonts w:eastAsia="MS Mincho"/>
    </w:rPr>
  </w:style>
  <w:style w:type="paragraph" w:styleId="Index2">
    <w:name w:val="index 2"/>
    <w:basedOn w:val="Normal"/>
    <w:next w:val="Normal"/>
    <w:autoRedefine/>
    <w:semiHidden/>
    <w:rsid w:val="00747BA2"/>
    <w:pPr>
      <w:tabs>
        <w:tab w:val="right" w:leader="dot" w:pos="4502"/>
      </w:tabs>
      <w:overflowPunct/>
      <w:autoSpaceDE/>
      <w:autoSpaceDN/>
      <w:adjustRightInd/>
      <w:spacing w:line="-259" w:lineRule="auto"/>
      <w:ind w:left="200"/>
      <w:textAlignment w:val="auto"/>
    </w:pPr>
    <w:rPr>
      <w:rFonts w:eastAsia="MS Mincho"/>
    </w:rPr>
  </w:style>
  <w:style w:type="paragraph" w:styleId="IndexHeading">
    <w:name w:val="index heading"/>
    <w:basedOn w:val="Normal"/>
    <w:next w:val="Index1"/>
    <w:semiHidden/>
    <w:rsid w:val="00747BA2"/>
    <w:pPr>
      <w:overflowPunct/>
      <w:autoSpaceDE/>
      <w:autoSpaceDN/>
      <w:adjustRightInd/>
      <w:spacing w:line="260" w:lineRule="atLeast"/>
      <w:textAlignment w:val="auto"/>
    </w:pPr>
    <w:rPr>
      <w:rFonts w:eastAsia="MS Mincho"/>
      <w:b/>
      <w:sz w:val="24"/>
    </w:rPr>
  </w:style>
  <w:style w:type="paragraph" w:customStyle="1" w:styleId="Level1cont">
    <w:name w:val="Level 1 cont"/>
    <w:basedOn w:val="Normal"/>
    <w:rsid w:val="0043293C"/>
    <w:pPr>
      <w:keepLines/>
      <w:spacing w:after="40"/>
      <w:ind w:left="288"/>
    </w:pPr>
  </w:style>
  <w:style w:type="paragraph" w:customStyle="1" w:styleId="Level1contend">
    <w:name w:val="Level 1 cont end"/>
    <w:basedOn w:val="Level1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  <w:rPr>
      <w:rFonts w:eastAsia="MS Mincho"/>
    </w:rPr>
  </w:style>
  <w:style w:type="paragraph" w:customStyle="1" w:styleId="Level1ordered">
    <w:name w:val="Level 1 ordered"/>
    <w:basedOn w:val="Normal"/>
    <w:rsid w:val="0043293C"/>
    <w:pPr>
      <w:spacing w:after="40" w:line="260" w:lineRule="exact"/>
      <w:ind w:left="288" w:hanging="288"/>
    </w:pPr>
  </w:style>
  <w:style w:type="paragraph" w:customStyle="1" w:styleId="Level1unordered">
    <w:name w:val="Level 1 unordered"/>
    <w:basedOn w:val="Level1ordered"/>
    <w:rsid w:val="0043293C"/>
    <w:pPr>
      <w:numPr>
        <w:numId w:val="4"/>
      </w:numPr>
    </w:pPr>
  </w:style>
  <w:style w:type="paragraph" w:customStyle="1" w:styleId="Level2cont">
    <w:name w:val="Level 2 cont"/>
    <w:basedOn w:val="Level1cont"/>
    <w:rsid w:val="0043293C"/>
    <w:pPr>
      <w:ind w:left="576"/>
    </w:pPr>
  </w:style>
  <w:style w:type="paragraph" w:customStyle="1" w:styleId="Level2contend">
    <w:name w:val="Level 2 cont end"/>
    <w:basedOn w:val="Level2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  <w:rPr>
      <w:rFonts w:eastAsia="MS Mincho"/>
    </w:rPr>
  </w:style>
  <w:style w:type="paragraph" w:customStyle="1" w:styleId="Level2ordered">
    <w:name w:val="Level 2 ordered"/>
    <w:basedOn w:val="Normal"/>
    <w:rsid w:val="0043293C"/>
    <w:pPr>
      <w:spacing w:after="40" w:line="260" w:lineRule="exact"/>
      <w:ind w:left="576" w:hanging="288"/>
    </w:pPr>
  </w:style>
  <w:style w:type="paragraph" w:customStyle="1" w:styleId="Level2unordered">
    <w:name w:val="Level 2 unordered"/>
    <w:basedOn w:val="Level1unordered"/>
    <w:rsid w:val="0043293C"/>
    <w:pPr>
      <w:keepLines/>
      <w:numPr>
        <w:numId w:val="5"/>
      </w:numPr>
    </w:pPr>
  </w:style>
  <w:style w:type="paragraph" w:customStyle="1" w:styleId="Level3cont">
    <w:name w:val="Level 3 cont"/>
    <w:basedOn w:val="Level2cont"/>
    <w:rsid w:val="0043293C"/>
    <w:pPr>
      <w:ind w:left="864"/>
    </w:pPr>
  </w:style>
  <w:style w:type="paragraph" w:customStyle="1" w:styleId="Level3contend">
    <w:name w:val="Level 3 cont end"/>
    <w:basedOn w:val="Level3cont"/>
    <w:next w:val="Normal"/>
    <w:rsid w:val="0043293C"/>
    <w:pPr>
      <w:overflowPunct/>
      <w:autoSpaceDE/>
      <w:autoSpaceDN/>
      <w:adjustRightInd/>
      <w:spacing w:after="200" w:line="260" w:lineRule="atLeast"/>
      <w:textAlignment w:val="auto"/>
    </w:pPr>
    <w:rPr>
      <w:rFonts w:eastAsia="MS Mincho"/>
    </w:rPr>
  </w:style>
  <w:style w:type="paragraph" w:customStyle="1" w:styleId="Level3ordered">
    <w:name w:val="Level 3 ordered"/>
    <w:basedOn w:val="Normal"/>
    <w:rsid w:val="0043293C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rsid w:val="0043293C"/>
    <w:pPr>
      <w:numPr>
        <w:numId w:val="0"/>
      </w:numPr>
    </w:pPr>
  </w:style>
  <w:style w:type="paragraph" w:customStyle="1" w:styleId="tablebody">
    <w:name w:val="table body"/>
    <w:aliases w:val="tb"/>
    <w:basedOn w:val="Normal"/>
    <w:link w:val="tablebodyChar"/>
    <w:rsid w:val="0043293C"/>
    <w:pPr>
      <w:keepNext/>
      <w:keepLines/>
      <w:spacing w:before="20" w:after="60" w:line="220" w:lineRule="exact"/>
      <w:ind w:left="57" w:right="57"/>
    </w:pPr>
    <w:rPr>
      <w:sz w:val="18"/>
    </w:rPr>
  </w:style>
  <w:style w:type="paragraph" w:customStyle="1" w:styleId="tableend">
    <w:name w:val="table end"/>
    <w:basedOn w:val="tablebody"/>
    <w:next w:val="Normal"/>
    <w:rsid w:val="0043293C"/>
    <w:pPr>
      <w:keepNext w:val="0"/>
    </w:pPr>
  </w:style>
  <w:style w:type="paragraph" w:customStyle="1" w:styleId="listend">
    <w:name w:val="list end"/>
    <w:basedOn w:val="tableend"/>
    <w:next w:val="Normal"/>
    <w:rsid w:val="0043293C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customStyle="1" w:styleId="note">
    <w:name w:val="note"/>
    <w:basedOn w:val="Normal"/>
    <w:next w:val="Normal"/>
    <w:rsid w:val="0043293C"/>
    <w:pPr>
      <w:ind w:left="640" w:hanging="640"/>
    </w:pPr>
  </w:style>
  <w:style w:type="paragraph" w:customStyle="1" w:styleId="notenumber">
    <w:name w:val="note number"/>
    <w:basedOn w:val="Normal"/>
    <w:rsid w:val="0043293C"/>
    <w:pPr>
      <w:tabs>
        <w:tab w:val="left" w:pos="620"/>
      </w:tabs>
      <w:spacing w:after="40"/>
      <w:ind w:left="900" w:hanging="900"/>
    </w:pPr>
  </w:style>
  <w:style w:type="paragraph" w:customStyle="1" w:styleId="notenumbercont">
    <w:name w:val="note number cont"/>
    <w:basedOn w:val="notenumber"/>
    <w:rsid w:val="0043293C"/>
    <w:pPr>
      <w:tabs>
        <w:tab w:val="clear" w:pos="620"/>
      </w:tabs>
      <w:ind w:firstLine="0"/>
      <w:jc w:val="both"/>
    </w:pPr>
  </w:style>
  <w:style w:type="character" w:styleId="PageNumber">
    <w:name w:val="page number"/>
    <w:basedOn w:val="DefaultParagraphFont"/>
    <w:rsid w:val="0043293C"/>
    <w:rPr>
      <w:rFonts w:ascii="Arial" w:hAnsi="Arial"/>
    </w:rPr>
  </w:style>
  <w:style w:type="paragraph" w:customStyle="1" w:styleId="RNumber">
    <w:name w:val="R_Number"/>
    <w:basedOn w:val="Normal"/>
    <w:rsid w:val="0043293C"/>
    <w:pPr>
      <w:widowControl w:val="0"/>
      <w:jc w:val="right"/>
    </w:pPr>
    <w:rPr>
      <w:rFonts w:eastAsia="MS Mincho"/>
      <w:sz w:val="18"/>
      <w:lang w:eastAsia="ja-JP"/>
    </w:rPr>
  </w:style>
  <w:style w:type="paragraph" w:customStyle="1" w:styleId="Space">
    <w:name w:val="Space"/>
    <w:aliases w:val="sp"/>
    <w:basedOn w:val="tableend"/>
    <w:next w:val="Normal"/>
    <w:autoRedefine/>
    <w:rsid w:val="0043293C"/>
    <w:pPr>
      <w:keepLines w:val="0"/>
      <w:spacing w:before="0" w:after="0" w:line="240" w:lineRule="auto"/>
    </w:pPr>
    <w:rPr>
      <w:color w:val="0000FF"/>
    </w:rPr>
  </w:style>
  <w:style w:type="paragraph" w:customStyle="1" w:styleId="table1cont">
    <w:name w:val="table 1 cont"/>
    <w:basedOn w:val="tablebody"/>
    <w:rsid w:val="0043293C"/>
    <w:pPr>
      <w:spacing w:after="40"/>
      <w:ind w:left="346"/>
    </w:pPr>
  </w:style>
  <w:style w:type="paragraph" w:customStyle="1" w:styleId="table1unordered">
    <w:name w:val="table 1 unordered"/>
    <w:basedOn w:val="Level1unordered"/>
    <w:rsid w:val="0043293C"/>
    <w:pPr>
      <w:numPr>
        <w:numId w:val="6"/>
      </w:numPr>
      <w:ind w:right="57"/>
    </w:pPr>
    <w:rPr>
      <w:sz w:val="18"/>
    </w:rPr>
  </w:style>
  <w:style w:type="paragraph" w:customStyle="1" w:styleId="table1ordered">
    <w:name w:val="table 1 ordered"/>
    <w:basedOn w:val="table1unordered"/>
    <w:rsid w:val="0043293C"/>
  </w:style>
  <w:style w:type="paragraph" w:customStyle="1" w:styleId="table2unordered">
    <w:name w:val="table 2 unordered"/>
    <w:basedOn w:val="table1unordered"/>
    <w:rsid w:val="0043293C"/>
    <w:pPr>
      <w:numPr>
        <w:numId w:val="7"/>
      </w:numPr>
    </w:pPr>
  </w:style>
  <w:style w:type="paragraph" w:customStyle="1" w:styleId="table2cont">
    <w:name w:val="table 2 cont"/>
    <w:basedOn w:val="table2unordered"/>
    <w:rsid w:val="0043293C"/>
    <w:pPr>
      <w:ind w:left="578"/>
    </w:pPr>
  </w:style>
  <w:style w:type="paragraph" w:customStyle="1" w:styleId="table2ordered">
    <w:name w:val="table 2 ordered"/>
    <w:basedOn w:val="table2unordered"/>
    <w:rsid w:val="0043293C"/>
    <w:pPr>
      <w:ind w:left="578"/>
    </w:pPr>
  </w:style>
  <w:style w:type="paragraph" w:customStyle="1" w:styleId="tablecondition">
    <w:name w:val="table condition"/>
    <w:basedOn w:val="Normal"/>
    <w:rsid w:val="0043293C"/>
    <w:pPr>
      <w:keepNext/>
      <w:spacing w:line="260" w:lineRule="exact"/>
    </w:pPr>
  </w:style>
  <w:style w:type="paragraph" w:customStyle="1" w:styleId="tablecontinued">
    <w:name w:val="table continued"/>
    <w:basedOn w:val="Heading5"/>
    <w:next w:val="Normal"/>
    <w:rsid w:val="0043293C"/>
    <w:pPr>
      <w:numPr>
        <w:ilvl w:val="0"/>
        <w:numId w:val="0"/>
      </w:numPr>
      <w:outlineLvl w:val="9"/>
    </w:pPr>
  </w:style>
  <w:style w:type="paragraph" w:customStyle="1" w:styleId="tablehead">
    <w:name w:val="table head"/>
    <w:basedOn w:val="tablebody"/>
    <w:next w:val="tablebody"/>
    <w:rsid w:val="0043293C"/>
    <w:pPr>
      <w:jc w:val="center"/>
    </w:pPr>
    <w:rPr>
      <w:b/>
    </w:rPr>
  </w:style>
  <w:style w:type="paragraph" w:customStyle="1" w:styleId="tablenote">
    <w:name w:val="table note"/>
    <w:basedOn w:val="tablebody"/>
    <w:next w:val="tableend"/>
    <w:rsid w:val="0043293C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rsid w:val="0043293C"/>
    <w:pPr>
      <w:tabs>
        <w:tab w:val="left" w:pos="640"/>
      </w:tabs>
      <w:ind w:left="920" w:hanging="920"/>
    </w:pPr>
  </w:style>
  <w:style w:type="paragraph" w:customStyle="1" w:styleId="tablenumbernotecont">
    <w:name w:val="table number note cont"/>
    <w:basedOn w:val="tablenumbernote"/>
    <w:rsid w:val="0043293C"/>
    <w:pPr>
      <w:ind w:hanging="20"/>
    </w:pPr>
  </w:style>
  <w:style w:type="paragraph" w:customStyle="1" w:styleId="TableofContents">
    <w:name w:val="Table of Contents"/>
    <w:basedOn w:val="Heading1"/>
    <w:rsid w:val="0043293C"/>
    <w:pPr>
      <w:numPr>
        <w:numId w:val="0"/>
      </w:numPr>
      <w:jc w:val="center"/>
      <w:outlineLvl w:val="9"/>
    </w:pPr>
    <w:rPr>
      <w:b w:val="0"/>
    </w:rPr>
  </w:style>
  <w:style w:type="paragraph" w:styleId="TableofFigures">
    <w:name w:val="table of figures"/>
    <w:basedOn w:val="Normal"/>
    <w:next w:val="Normal"/>
    <w:uiPriority w:val="99"/>
    <w:rsid w:val="0043293C"/>
    <w:pPr>
      <w:tabs>
        <w:tab w:val="right" w:leader="dot" w:pos="9752"/>
      </w:tabs>
      <w:overflowPunct/>
      <w:autoSpaceDE/>
      <w:autoSpaceDN/>
      <w:adjustRightInd/>
      <w:ind w:left="400" w:hanging="400"/>
      <w:textAlignment w:val="auto"/>
    </w:pPr>
    <w:rPr>
      <w:b/>
    </w:rPr>
  </w:style>
  <w:style w:type="paragraph" w:customStyle="1" w:styleId="tabletitle">
    <w:name w:val="table title"/>
    <w:basedOn w:val="Heading5"/>
    <w:rsid w:val="0043293C"/>
    <w:pPr>
      <w:numPr>
        <w:ilvl w:val="0"/>
        <w:numId w:val="0"/>
      </w:numPr>
      <w:ind w:left="1077" w:hanging="1077"/>
      <w:outlineLvl w:val="9"/>
    </w:pPr>
  </w:style>
  <w:style w:type="paragraph" w:styleId="Title">
    <w:name w:val="Title"/>
    <w:basedOn w:val="Normal"/>
    <w:qFormat/>
    <w:rsid w:val="0043293C"/>
    <w:pPr>
      <w:widowControl w:val="0"/>
      <w:spacing w:before="60" w:after="60" w:line="480" w:lineRule="auto"/>
      <w:jc w:val="center"/>
      <w:outlineLvl w:val="0"/>
    </w:pPr>
    <w:rPr>
      <w:rFonts w:eastAsia="MS Mincho" w:cs="Arial"/>
      <w:bCs/>
      <w:kern w:val="28"/>
      <w:sz w:val="76"/>
      <w:szCs w:val="32"/>
      <w:lang w:eastAsia="ja-JP"/>
    </w:rPr>
  </w:style>
  <w:style w:type="paragraph" w:styleId="TOC1">
    <w:name w:val="toc 1"/>
    <w:aliases w:val="t1"/>
    <w:basedOn w:val="Normal"/>
    <w:next w:val="TOC2"/>
    <w:uiPriority w:val="39"/>
    <w:rsid w:val="0043293C"/>
    <w:pPr>
      <w:keepNext/>
      <w:keepLines/>
      <w:tabs>
        <w:tab w:val="left" w:pos="595"/>
        <w:tab w:val="right" w:leader="dot" w:pos="9752"/>
      </w:tabs>
      <w:spacing w:before="26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rsid w:val="0043293C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rsid w:val="0043293C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uiPriority w:val="39"/>
    <w:rsid w:val="0043293C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  <w:rsid w:val="0043293C"/>
  </w:style>
  <w:style w:type="paragraph" w:styleId="TOC6">
    <w:name w:val="toc 6"/>
    <w:basedOn w:val="Normal"/>
    <w:next w:val="Normal"/>
    <w:semiHidden/>
    <w:rsid w:val="0043293C"/>
    <w:pPr>
      <w:tabs>
        <w:tab w:val="right" w:pos="7920"/>
      </w:tabs>
      <w:ind w:left="1000"/>
    </w:pPr>
  </w:style>
  <w:style w:type="paragraph" w:styleId="TOC7">
    <w:name w:val="toc 7"/>
    <w:basedOn w:val="Normal"/>
    <w:next w:val="Normal"/>
    <w:semiHidden/>
    <w:rsid w:val="0043293C"/>
    <w:pPr>
      <w:tabs>
        <w:tab w:val="right" w:pos="7920"/>
      </w:tabs>
      <w:ind w:left="1200"/>
    </w:pPr>
  </w:style>
  <w:style w:type="paragraph" w:styleId="TOC8">
    <w:name w:val="toc 8"/>
    <w:basedOn w:val="Normal"/>
    <w:next w:val="Normal"/>
    <w:semiHidden/>
    <w:rsid w:val="0043293C"/>
    <w:pPr>
      <w:tabs>
        <w:tab w:val="right" w:pos="7920"/>
      </w:tabs>
      <w:ind w:left="1400"/>
    </w:pPr>
  </w:style>
  <w:style w:type="paragraph" w:styleId="TOC9">
    <w:name w:val="toc 9"/>
    <w:basedOn w:val="Normal"/>
    <w:next w:val="Normal"/>
    <w:semiHidden/>
    <w:rsid w:val="0043293C"/>
    <w:pPr>
      <w:tabs>
        <w:tab w:val="right" w:pos="7920"/>
      </w:tabs>
      <w:ind w:left="1600"/>
    </w:pPr>
  </w:style>
  <w:style w:type="paragraph" w:customStyle="1" w:styleId="warninghead">
    <w:name w:val="warning head"/>
    <w:basedOn w:val="cautionhead"/>
    <w:next w:val="Normal"/>
    <w:rsid w:val="0043293C"/>
  </w:style>
  <w:style w:type="paragraph" w:customStyle="1" w:styleId="warningitem">
    <w:name w:val="warning item"/>
    <w:basedOn w:val="cautionitem"/>
    <w:rsid w:val="0043293C"/>
  </w:style>
  <w:style w:type="paragraph" w:customStyle="1" w:styleId="lastpage">
    <w:name w:val="last page"/>
    <w:aliases w:val="lp"/>
    <w:basedOn w:val="Normal"/>
    <w:rsid w:val="00747BA2"/>
    <w:pPr>
      <w:jc w:val="center"/>
    </w:pPr>
    <w:rPr>
      <w:sz w:val="18"/>
    </w:rPr>
  </w:style>
  <w:style w:type="paragraph" w:styleId="DocumentMap">
    <w:name w:val="Document Map"/>
    <w:basedOn w:val="Normal"/>
    <w:link w:val="DocumentMapChar"/>
    <w:uiPriority w:val="99"/>
    <w:rsid w:val="008F1F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8F1F51"/>
    <w:rPr>
      <w:rFonts w:ascii="Tahoma" w:hAnsi="Tahoma" w:cs="Tahoma"/>
      <w:sz w:val="16"/>
      <w:szCs w:val="16"/>
    </w:rPr>
  </w:style>
  <w:style w:type="paragraph" w:customStyle="1" w:styleId="Productname">
    <w:name w:val="Product name"/>
    <w:basedOn w:val="Normal"/>
    <w:autoRedefine/>
    <w:rsid w:val="00BF7088"/>
    <w:pPr>
      <w:widowControl w:val="0"/>
      <w:overflowPunct/>
      <w:autoSpaceDE/>
      <w:autoSpaceDN/>
      <w:adjustRightInd/>
      <w:jc w:val="right"/>
      <w:textAlignment w:val="auto"/>
    </w:pPr>
    <w:rPr>
      <w:rFonts w:eastAsia="MS Gothic" w:cs="Arial"/>
      <w:kern w:val="2"/>
      <w:sz w:val="24"/>
      <w:szCs w:val="50"/>
      <w:lang w:eastAsia="ja-JP"/>
    </w:rPr>
  </w:style>
  <w:style w:type="character" w:customStyle="1" w:styleId="tablebodyChar">
    <w:name w:val="table body Char"/>
    <w:link w:val="tablebody"/>
    <w:rsid w:val="00720E76"/>
    <w:rPr>
      <w:rFonts w:ascii="Arial" w:hAnsi="Arial"/>
      <w:sz w:val="18"/>
    </w:rPr>
  </w:style>
  <w:style w:type="paragraph" w:customStyle="1" w:styleId="Bitvalue">
    <w:name w:val="Bit value"/>
    <w:basedOn w:val="Normal"/>
    <w:rsid w:val="00225007"/>
    <w:pPr>
      <w:widowControl w:val="0"/>
      <w:overflowPunct/>
      <w:autoSpaceDE/>
      <w:autoSpaceDN/>
      <w:adjustRightInd/>
      <w:spacing w:line="800" w:lineRule="exact"/>
      <w:jc w:val="center"/>
      <w:textAlignment w:val="auto"/>
    </w:pPr>
    <w:rPr>
      <w:rFonts w:eastAsia="Arial" w:cs="Arial"/>
      <w:color w:val="FFFFFF"/>
      <w:kern w:val="2"/>
      <w:sz w:val="80"/>
      <w:szCs w:val="24"/>
      <w:lang w:eastAsia="ja-JP"/>
    </w:rPr>
  </w:style>
  <w:style w:type="paragraph" w:customStyle="1" w:styleId="ManualType">
    <w:name w:val="Manual Type"/>
    <w:basedOn w:val="Normal"/>
    <w:rsid w:val="00AC1903"/>
    <w:pPr>
      <w:overflowPunct/>
      <w:autoSpaceDE/>
      <w:autoSpaceDN/>
      <w:adjustRightInd/>
      <w:spacing w:line="500" w:lineRule="exact"/>
      <w:jc w:val="right"/>
      <w:textAlignment w:val="auto"/>
    </w:pPr>
    <w:rPr>
      <w:rFonts w:eastAsia="MS Gothic" w:cs="Arial"/>
      <w:sz w:val="42"/>
      <w:szCs w:val="68"/>
    </w:rPr>
  </w:style>
  <w:style w:type="paragraph" w:customStyle="1" w:styleId="Function">
    <w:name w:val="Function"/>
    <w:basedOn w:val="Space"/>
    <w:rsid w:val="00AC1903"/>
    <w:pPr>
      <w:overflowPunct/>
      <w:autoSpaceDE/>
      <w:autoSpaceDN/>
      <w:adjustRightInd/>
      <w:spacing w:line="500" w:lineRule="exact"/>
      <w:ind w:left="0" w:right="0"/>
      <w:textAlignment w:val="auto"/>
    </w:pPr>
    <w:rPr>
      <w:rFonts w:eastAsia="MS Gothic" w:cs="Arial"/>
      <w:color w:val="auto"/>
      <w:sz w:val="42"/>
      <w:szCs w:val="16"/>
    </w:rPr>
  </w:style>
  <w:style w:type="paragraph" w:styleId="BalloonText">
    <w:name w:val="Balloon Text"/>
    <w:basedOn w:val="Normal"/>
    <w:link w:val="BalloonTextChar"/>
    <w:rsid w:val="00AC1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903"/>
    <w:rPr>
      <w:rFonts w:ascii="Tahoma" w:hAnsi="Tahoma" w:cs="Tahoma"/>
      <w:sz w:val="16"/>
      <w:szCs w:val="16"/>
    </w:rPr>
  </w:style>
  <w:style w:type="paragraph" w:customStyle="1" w:styleId="FreeArea">
    <w:name w:val="Free Area"/>
    <w:basedOn w:val="Normal"/>
    <w:rsid w:val="00AC1903"/>
    <w:pPr>
      <w:overflowPunct/>
      <w:autoSpaceDE/>
      <w:autoSpaceDN/>
      <w:adjustRightInd/>
      <w:spacing w:line="440" w:lineRule="exact"/>
      <w:jc w:val="right"/>
      <w:textAlignment w:val="auto"/>
    </w:pPr>
    <w:rPr>
      <w:rFonts w:eastAsia="MS Gothic" w:cs="Arial"/>
      <w:sz w:val="32"/>
      <w:szCs w:val="16"/>
    </w:rPr>
  </w:style>
  <w:style w:type="paragraph" w:customStyle="1" w:styleId="Information">
    <w:name w:val="Information"/>
    <w:basedOn w:val="Normal"/>
    <w:rsid w:val="00AC1903"/>
    <w:pPr>
      <w:overflowPunct/>
      <w:autoSpaceDE/>
      <w:autoSpaceDN/>
      <w:adjustRightInd/>
      <w:spacing w:line="260" w:lineRule="exact"/>
      <w:textAlignment w:val="auto"/>
    </w:pPr>
    <w:rPr>
      <w:rFonts w:eastAsia="MS Mincho"/>
    </w:rPr>
  </w:style>
  <w:style w:type="paragraph" w:customStyle="1" w:styleId="Revision1">
    <w:name w:val="Revision1"/>
    <w:aliases w:val="Date of issue"/>
    <w:basedOn w:val="Productname"/>
    <w:rsid w:val="00AC1903"/>
    <w:pPr>
      <w:widowControl/>
      <w:spacing w:line="360" w:lineRule="exact"/>
    </w:pPr>
    <w:rPr>
      <w:color w:val="4B4B4B"/>
      <w:kern w:val="0"/>
      <w:sz w:val="34"/>
      <w:szCs w:val="68"/>
      <w:lang w:eastAsia="en-US"/>
    </w:rPr>
  </w:style>
  <w:style w:type="character" w:customStyle="1" w:styleId="HeaderChar">
    <w:name w:val="Header Char"/>
    <w:basedOn w:val="DefaultParagraphFont"/>
    <w:link w:val="Header"/>
    <w:rsid w:val="00AC1903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AC1903"/>
    <w:rPr>
      <w:rFonts w:ascii="Arial" w:hAnsi="Arial"/>
      <w:sz w:val="18"/>
    </w:rPr>
  </w:style>
  <w:style w:type="character" w:styleId="Hyperlink">
    <w:name w:val="Hyperlink"/>
    <w:uiPriority w:val="99"/>
    <w:rsid w:val="00B85D5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0943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nhideWhenUsed/>
    <w:qFormat/>
    <w:rsid w:val="00BD17BF"/>
    <w:pPr>
      <w:spacing w:after="240"/>
      <w:jc w:val="center"/>
    </w:pPr>
    <w:rPr>
      <w:b/>
      <w:bCs/>
      <w:i/>
      <w:sz w:val="20"/>
      <w:szCs w:val="18"/>
    </w:rPr>
  </w:style>
  <w:style w:type="character" w:styleId="FollowedHyperlink">
    <w:name w:val="FollowedHyperlink"/>
    <w:basedOn w:val="DefaultParagraphFont"/>
    <w:rsid w:val="00601DBA"/>
    <w:rPr>
      <w:color w:val="800080" w:themeColor="followedHyperlink"/>
      <w:u w:val="single"/>
    </w:rPr>
  </w:style>
  <w:style w:type="paragraph" w:customStyle="1" w:styleId="Normal1">
    <w:name w:val="Normal1"/>
    <w:basedOn w:val="Normal"/>
    <w:link w:val="Normal1Car"/>
    <w:uiPriority w:val="99"/>
    <w:rsid w:val="00CF114B"/>
    <w:pPr>
      <w:tabs>
        <w:tab w:val="left" w:pos="0"/>
      </w:tabs>
      <w:overflowPunct/>
      <w:autoSpaceDE/>
      <w:autoSpaceDN/>
      <w:adjustRightInd/>
      <w:spacing w:after="120"/>
      <w:ind w:right="-567"/>
      <w:textAlignment w:val="auto"/>
    </w:pPr>
    <w:rPr>
      <w:szCs w:val="22"/>
      <w:lang w:val="en-GB" w:eastAsia="fr-FR"/>
    </w:rPr>
  </w:style>
  <w:style w:type="character" w:customStyle="1" w:styleId="Normal1Car">
    <w:name w:val="Normal1 Car"/>
    <w:link w:val="Normal1"/>
    <w:uiPriority w:val="99"/>
    <w:locked/>
    <w:rsid w:val="00CF114B"/>
    <w:rPr>
      <w:rFonts w:ascii="Arial" w:hAnsi="Arial"/>
      <w:sz w:val="22"/>
      <w:szCs w:val="22"/>
      <w:lang w:val="en-GB" w:eastAsia="fr-FR"/>
    </w:rPr>
  </w:style>
  <w:style w:type="paragraph" w:styleId="ListParagraph">
    <w:name w:val="List Paragraph"/>
    <w:basedOn w:val="Normal"/>
    <w:uiPriority w:val="99"/>
    <w:qFormat/>
    <w:rsid w:val="00CF114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5B7A17"/>
    <w:pPr>
      <w:overflowPunct/>
      <w:autoSpaceDE/>
      <w:autoSpaceDN/>
      <w:adjustRightInd/>
      <w:spacing w:before="60" w:after="60"/>
      <w:textAlignment w:val="auto"/>
    </w:pPr>
    <w:rPr>
      <w:rFonts w:ascii="Courier New" w:hAnsi="Courier New" w:cs="Courier New"/>
      <w:lang w:val="en-GB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A17"/>
    <w:rPr>
      <w:rFonts w:ascii="Courier New" w:hAnsi="Courier New" w:cs="Courier New"/>
      <w:lang w:val="en-GB" w:eastAsia="fr-FR"/>
    </w:rPr>
  </w:style>
  <w:style w:type="table" w:styleId="TableGrid">
    <w:name w:val="Table Grid"/>
    <w:basedOn w:val="TableNormal"/>
    <w:rsid w:val="00175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ortdesc">
    <w:name w:val="shortdesc"/>
    <w:basedOn w:val="Normal"/>
    <w:rsid w:val="0044378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443788"/>
  </w:style>
  <w:style w:type="character" w:styleId="HTMLDefinition">
    <w:name w:val="HTML Definition"/>
    <w:basedOn w:val="DefaultParagraphFont"/>
    <w:uiPriority w:val="99"/>
    <w:unhideWhenUsed/>
    <w:rsid w:val="00443788"/>
    <w:rPr>
      <w:i/>
      <w:iCs/>
    </w:rPr>
  </w:style>
  <w:style w:type="paragraph" w:customStyle="1" w:styleId="p">
    <w:name w:val="p"/>
    <w:basedOn w:val="Normal"/>
    <w:rsid w:val="0044378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ph">
    <w:name w:val="ph"/>
    <w:basedOn w:val="DefaultParagraphFont"/>
    <w:rsid w:val="00443788"/>
  </w:style>
  <w:style w:type="character" w:styleId="HTMLCode">
    <w:name w:val="HTML Code"/>
    <w:basedOn w:val="DefaultParagraphFont"/>
    <w:uiPriority w:val="99"/>
    <w:unhideWhenUsed/>
    <w:rsid w:val="00966448"/>
    <w:rPr>
      <w:rFonts w:ascii="Courier New" w:eastAsia="Times New Roman" w:hAnsi="Courier New" w:cs="Courier New"/>
      <w:sz w:val="20"/>
      <w:szCs w:val="20"/>
    </w:rPr>
  </w:style>
  <w:style w:type="paragraph" w:customStyle="1" w:styleId="Number-1">
    <w:name w:val="Number-1"/>
    <w:basedOn w:val="Normal"/>
    <w:rsid w:val="007B0F3B"/>
    <w:pPr>
      <w:widowControl w:val="0"/>
      <w:overflowPunct/>
      <w:autoSpaceDE/>
      <w:autoSpaceDN/>
      <w:snapToGrid w:val="0"/>
      <w:spacing w:after="120"/>
      <w:ind w:left="426" w:right="57" w:hanging="426"/>
      <w:textAlignment w:val="auto"/>
    </w:pPr>
    <w:rPr>
      <w:rFonts w:ascii="MS PMincho" w:eastAsia="@MS Mincho" w:hAnsi="MS PMincho" w:cs="Arial"/>
      <w:kern w:val="2"/>
      <w:sz w:val="18"/>
      <w:lang w:eastAsia="ja-JP"/>
    </w:rPr>
  </w:style>
  <w:style w:type="paragraph" w:customStyle="1" w:styleId="TableHead0">
    <w:name w:val="TableHead"/>
    <w:basedOn w:val="Normal"/>
    <w:rsid w:val="007B0F3B"/>
    <w:pPr>
      <w:widowControl w:val="0"/>
      <w:overflowPunct/>
      <w:autoSpaceDE/>
      <w:autoSpaceDN/>
      <w:snapToGrid w:val="0"/>
      <w:ind w:right="57"/>
      <w:jc w:val="center"/>
      <w:textAlignment w:val="auto"/>
    </w:pPr>
    <w:rPr>
      <w:rFonts w:ascii="MS PMincho" w:eastAsia="@MS Mincho" w:hAnsi="MS PMincho" w:cs="Arial"/>
      <w:b/>
      <w:kern w:val="2"/>
      <w:sz w:val="16"/>
      <w:szCs w:val="16"/>
      <w:lang w:eastAsia="ja-JP"/>
    </w:rPr>
  </w:style>
  <w:style w:type="paragraph" w:customStyle="1" w:styleId="TableCenter">
    <w:name w:val="TableCenter"/>
    <w:basedOn w:val="Normal"/>
    <w:rsid w:val="007B0F3B"/>
    <w:pPr>
      <w:widowControl w:val="0"/>
      <w:overflowPunct/>
      <w:autoSpaceDE/>
      <w:autoSpaceDN/>
      <w:snapToGrid w:val="0"/>
      <w:spacing w:line="200" w:lineRule="atLeast"/>
      <w:ind w:right="57"/>
      <w:jc w:val="center"/>
      <w:textAlignment w:val="auto"/>
    </w:pPr>
    <w:rPr>
      <w:rFonts w:ascii="MS PMincho" w:eastAsia="@MS Mincho" w:hAnsi="MS PMincho" w:cs="Arial"/>
      <w:kern w:val="2"/>
      <w:sz w:val="16"/>
      <w:szCs w:val="16"/>
      <w:lang w:eastAsia="ja-JP"/>
    </w:rPr>
  </w:style>
  <w:style w:type="paragraph" w:customStyle="1" w:styleId="TableText">
    <w:name w:val="TableText"/>
    <w:basedOn w:val="Normal"/>
    <w:rsid w:val="007B0F3B"/>
    <w:pPr>
      <w:widowControl w:val="0"/>
      <w:overflowPunct/>
      <w:autoSpaceDE/>
      <w:autoSpaceDN/>
      <w:snapToGrid w:val="0"/>
      <w:spacing w:line="200" w:lineRule="atLeast"/>
      <w:ind w:right="57"/>
      <w:textAlignment w:val="auto"/>
    </w:pPr>
    <w:rPr>
      <w:rFonts w:ascii="MS PMincho" w:eastAsia="@MS Mincho" w:hAnsi="MS PMincho" w:cs="Arial"/>
      <w:kern w:val="2"/>
      <w:sz w:val="16"/>
      <w:szCs w:val="16"/>
      <w:lang w:eastAsia="ja-JP"/>
    </w:rPr>
  </w:style>
  <w:style w:type="paragraph" w:customStyle="1" w:styleId="Bullet-2">
    <w:name w:val="Bullet-2"/>
    <w:basedOn w:val="Normal"/>
    <w:rsid w:val="007B0F3B"/>
    <w:pPr>
      <w:widowControl w:val="0"/>
      <w:numPr>
        <w:numId w:val="8"/>
      </w:numPr>
      <w:overflowPunct/>
      <w:autoSpaceDE/>
      <w:autoSpaceDN/>
      <w:snapToGrid w:val="0"/>
      <w:spacing w:after="120"/>
      <w:ind w:right="57"/>
      <w:textAlignment w:val="auto"/>
    </w:pPr>
    <w:rPr>
      <w:rFonts w:ascii="MS PMincho" w:eastAsia="@MS Mincho" w:hAnsi="MS PMincho" w:cs="Arial"/>
      <w:kern w:val="2"/>
      <w:sz w:val="18"/>
      <w:lang w:eastAsia="ja-JP"/>
    </w:rPr>
  </w:style>
  <w:style w:type="character" w:customStyle="1" w:styleId="Bullet-20">
    <w:name w:val="Bullet-2 (文字)"/>
    <w:basedOn w:val="DefaultParagraphFont"/>
    <w:locked/>
    <w:rsid w:val="007B0F3B"/>
    <w:rPr>
      <w:rFonts w:ascii="MS PMincho" w:eastAsia="@MS Mincho" w:hAnsi="MS PMincho" w:cs="Arial"/>
      <w:kern w:val="2"/>
      <w:sz w:val="18"/>
      <w:lang w:val="en-US" w:eastAsia="ja-JP" w:bidi="ar-SA"/>
    </w:rPr>
  </w:style>
  <w:style w:type="paragraph" w:styleId="CommentText">
    <w:name w:val="annotation text"/>
    <w:basedOn w:val="Normal"/>
    <w:link w:val="CommentTextChar"/>
    <w:semiHidden/>
    <w:unhideWhenUsed/>
    <w:rsid w:val="000B7C44"/>
  </w:style>
  <w:style w:type="character" w:customStyle="1" w:styleId="CommentTextChar">
    <w:name w:val="Comment Text Char"/>
    <w:basedOn w:val="DefaultParagraphFont"/>
    <w:link w:val="CommentText"/>
    <w:semiHidden/>
    <w:rsid w:val="000B7C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7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7C44"/>
    <w:rPr>
      <w:b/>
      <w:bCs/>
    </w:rPr>
  </w:style>
  <w:style w:type="paragraph" w:styleId="NormalWeb">
    <w:name w:val="Normal (Web)"/>
    <w:basedOn w:val="Normal"/>
    <w:uiPriority w:val="99"/>
    <w:unhideWhenUsed/>
    <w:rsid w:val="00E67AE1"/>
    <w:pPr>
      <w:overflowPunct/>
      <w:autoSpaceDE/>
      <w:autoSpaceDN/>
      <w:adjustRightInd/>
      <w:spacing w:before="100" w:beforeAutospacing="1" w:after="115"/>
      <w:textAlignment w:val="auto"/>
    </w:pPr>
    <w:rPr>
      <w:rFonts w:eastAsia="Times New Roman"/>
      <w:sz w:val="24"/>
      <w:szCs w:val="24"/>
    </w:rPr>
  </w:style>
  <w:style w:type="paragraph" w:customStyle="1" w:styleId="Default">
    <w:name w:val="Default"/>
    <w:rsid w:val="00DB7DD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1F42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586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E26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tnet.microsoft.com/download/dotnet-framework/net46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egger.com/downloads/jlink/JLink_Windows_V644i.exe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foNam\PROJECTS\QNX\QNX_CAR2_1\mytemplate_renes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7E74C-3057-493C-9EF6-1CF9A90C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mytemplate_renesas.dotx</Template>
  <TotalTime>7353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Tran</dc:creator>
  <cp:lastModifiedBy>AnhTran</cp:lastModifiedBy>
  <cp:revision>1572</cp:revision>
  <cp:lastPrinted>2016-10-04T03:27:00Z</cp:lastPrinted>
  <dcterms:created xsi:type="dcterms:W3CDTF">2014-04-04T06:47:00Z</dcterms:created>
  <dcterms:modified xsi:type="dcterms:W3CDTF">2020-02-06T03:12:00Z</dcterms:modified>
</cp:coreProperties>
</file>